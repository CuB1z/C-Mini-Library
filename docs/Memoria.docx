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04675480"/>
        <w:docPartObj>
          <w:docPartGallery w:val="Cover Pages"/>
          <w:docPartUnique/>
        </w:docPartObj>
      </w:sdtPr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00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FAF3C3" w14:textId="15911380" w:rsidR="00611F5D" w:rsidRPr="00087AF9" w:rsidRDefault="005E7C88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1 – PROGRAMACIÓN DE UNA LIBRERÍA EN C]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664F44" w14:textId="03988C73" w:rsidR="006A69BA" w:rsidRPr="0071455A" w:rsidRDefault="00ED6796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 xml:space="preserve">Daniel </w:t>
                                    </w:r>
                                    <w:r w:rsidR="00D30307"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S</w:t>
                                    </w: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 xml:space="preserve">antos </w:t>
                                    </w:r>
                                    <w:r w:rsidR="00D30307"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L</w:t>
                                    </w:r>
                                    <w:r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>ópez</w:t>
                                    </w:r>
                                    <w:r w:rsidR="00D30307"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  <w:t xml:space="preserve"> / Diego Sánchez Rincón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00000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FAF3C3" w14:textId="15911380" w:rsidR="00611F5D" w:rsidRPr="00087AF9" w:rsidRDefault="005E7C88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1 – PROGRAMACIÓN DE UNA LIBRERÍA EN C]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664F44" w14:textId="03988C73" w:rsidR="006A69BA" w:rsidRPr="0071455A" w:rsidRDefault="00ED6796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 xml:space="preserve">Daniel </w:t>
                              </w:r>
                              <w:r w:rsidR="00D30307"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 xml:space="preserve">antos </w:t>
                              </w:r>
                              <w:r w:rsidR="00D30307"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L</w:t>
                              </w:r>
                              <w:r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>ópez</w:t>
                              </w:r>
                              <w:r w:rsidR="00D30307"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  <w:t xml:space="preserve"> / Diego Sánchez Rincón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762F95" w:rsidRDefault="005A48E5">
      <w:pPr>
        <w:rPr>
          <w:rStyle w:val="Referenciaintensa"/>
          <w:sz w:val="24"/>
          <w:szCs w:val="32"/>
        </w:rPr>
      </w:pPr>
      <w:r w:rsidRPr="00762F95">
        <w:rPr>
          <w:rStyle w:val="Referenciaintensa"/>
          <w:sz w:val="24"/>
          <w:szCs w:val="32"/>
        </w:rPr>
        <w:t>Tabla de contenido</w:t>
      </w:r>
    </w:p>
    <w:p w14:paraId="06957F9C" w14:textId="2D94812D" w:rsidR="005E7C88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s-ES" w:eastAsia="es-ES"/>
          <w14:ligatures w14:val="standardContextual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82211287" w:history="1">
        <w:r w:rsidR="005E7C88" w:rsidRPr="006246DB">
          <w:rPr>
            <w:rStyle w:val="Hipervnculo"/>
            <w:noProof/>
          </w:rPr>
          <w:t>Autores</w:t>
        </w:r>
        <w:r w:rsidR="005E7C88">
          <w:rPr>
            <w:noProof/>
            <w:webHidden/>
          </w:rPr>
          <w:tab/>
        </w:r>
        <w:r w:rsidR="005E7C88">
          <w:rPr>
            <w:noProof/>
            <w:webHidden/>
          </w:rPr>
          <w:fldChar w:fldCharType="begin"/>
        </w:r>
        <w:r w:rsidR="005E7C88">
          <w:rPr>
            <w:noProof/>
            <w:webHidden/>
          </w:rPr>
          <w:instrText xml:space="preserve"> PAGEREF _Toc182211287 \h </w:instrText>
        </w:r>
        <w:r w:rsidR="005E7C88">
          <w:rPr>
            <w:noProof/>
            <w:webHidden/>
          </w:rPr>
        </w:r>
        <w:r w:rsidR="005E7C88"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2</w:t>
        </w:r>
        <w:r w:rsidR="005E7C88">
          <w:rPr>
            <w:noProof/>
            <w:webHidden/>
          </w:rPr>
          <w:fldChar w:fldCharType="end"/>
        </w:r>
      </w:hyperlink>
    </w:p>
    <w:p w14:paraId="304D3EF1" w14:textId="108FDACC" w:rsidR="005E7C88" w:rsidRDefault="005E7C88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s-ES" w:eastAsia="es-ES"/>
          <w14:ligatures w14:val="standardContextual"/>
        </w:rPr>
      </w:pPr>
      <w:hyperlink w:anchor="_Toc182211288" w:history="1">
        <w:r w:rsidRPr="006246DB">
          <w:rPr>
            <w:rStyle w:val="Hipervnculo"/>
            <w:noProof/>
          </w:rPr>
          <w:t>Descripción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747107" w14:textId="43170EFB" w:rsidR="005E7C88" w:rsidRDefault="005E7C88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289" w:history="1">
        <w:r w:rsidRPr="006246DB">
          <w:rPr>
            <w:rStyle w:val="Hipervnculo"/>
            <w:noProof/>
          </w:rPr>
          <w:t>Diseño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20EC56" w14:textId="1DED3752" w:rsidR="005E7C88" w:rsidRDefault="005E7C88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290" w:history="1">
        <w:r w:rsidRPr="006246DB">
          <w:rPr>
            <w:rStyle w:val="Hipervnculo"/>
            <w:noProof/>
          </w:rPr>
          <w:t>Librería.h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17946E" w14:textId="54A50294" w:rsidR="005E7C88" w:rsidRDefault="005E7C88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291" w:history="1">
        <w:r w:rsidRPr="006246DB">
          <w:rPr>
            <w:rStyle w:val="Hipervnculo"/>
            <w:noProof/>
          </w:rPr>
          <w:t>Librería.c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A61D18" w14:textId="7137DA3C" w:rsidR="005E7C88" w:rsidRDefault="005E7C88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292" w:history="1">
        <w:r w:rsidRPr="006246DB">
          <w:rPr>
            <w:rStyle w:val="Hipervnculo"/>
            <w:noProof/>
            <w:lang w:val="es-ES"/>
          </w:rPr>
          <w:t>Test.c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71974" w14:textId="7B0ED2D1" w:rsidR="005E7C88" w:rsidRDefault="005E7C88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293" w:history="1">
        <w:r w:rsidRPr="006246DB">
          <w:rPr>
            <w:rStyle w:val="Hipervnculo"/>
            <w:noProof/>
          </w:rPr>
          <w:t>Principales Funciones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585B06" w14:textId="48473AE0" w:rsidR="005E7C88" w:rsidRDefault="005E7C88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294" w:history="1">
        <w:r w:rsidRPr="006246DB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A8AD86" w14:textId="7B47A781" w:rsidR="005E7C88" w:rsidRDefault="005E7C88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295" w:history="1">
        <w:r w:rsidRPr="006246DB">
          <w:rPr>
            <w:rStyle w:val="Hipervnculo"/>
            <w:noProof/>
          </w:rPr>
          <w:t>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15DE4D" w14:textId="0CE25EF6" w:rsidR="005E7C88" w:rsidRDefault="005E7C88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296" w:history="1">
        <w:r w:rsidRPr="006246DB">
          <w:rPr>
            <w:rStyle w:val="Hipervnculo"/>
            <w:noProof/>
          </w:rPr>
          <w:t>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FDE3AC" w14:textId="36DB6C34" w:rsidR="005E7C88" w:rsidRDefault="005E7C88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297" w:history="1">
        <w:r w:rsidRPr="006246DB">
          <w:rPr>
            <w:rStyle w:val="Hipervnculo"/>
            <w:noProof/>
          </w:rPr>
          <w:t>Longlines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142410" w14:textId="236F40DD" w:rsidR="005E7C88" w:rsidRDefault="005E7C88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s-ES" w:eastAsia="es-ES"/>
          <w14:ligatures w14:val="standardContextual"/>
        </w:rPr>
      </w:pPr>
      <w:hyperlink w:anchor="_Toc182211298" w:history="1">
        <w:r w:rsidRPr="006246DB">
          <w:rPr>
            <w:rStyle w:val="Hipervnculo"/>
            <w:noProof/>
            <w:lang w:val="en-US"/>
          </w:rPr>
          <w:t>Comentarios Personales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B846D7" w14:textId="7DE6C691" w:rsidR="005E7C88" w:rsidRDefault="005E7C88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299" w:history="1">
        <w:r w:rsidRPr="006246DB">
          <w:rPr>
            <w:rStyle w:val="Hipervnculo"/>
            <w:noProof/>
          </w:rPr>
          <w:t>PROBLEMAS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827574" w14:textId="124ED6EB" w:rsidR="005E7C88" w:rsidRDefault="005E7C88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300" w:history="1">
        <w:r w:rsidRPr="006246DB">
          <w:rPr>
            <w:rStyle w:val="Hipervnculo"/>
            <w:noProof/>
          </w:rPr>
          <w:t>Longlines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E0CAB1" w14:textId="5A20915E" w:rsidR="005E7C88" w:rsidRDefault="005E7C88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301" w:history="1">
        <w:r w:rsidRPr="006246DB">
          <w:rPr>
            <w:rStyle w:val="Hipervnculo"/>
            <w:noProof/>
          </w:rPr>
          <w:t>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CCC356" w14:textId="73F44679" w:rsidR="005E7C88" w:rsidRDefault="005E7C88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302" w:history="1">
        <w:r w:rsidRPr="006246DB">
          <w:rPr>
            <w:rStyle w:val="Hipervnculo"/>
            <w:noProof/>
          </w:rPr>
          <w:t>CRÍTICAS CONSTRUCTIVAS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6EAEAD" w14:textId="2DF62887" w:rsidR="005E7C88" w:rsidRDefault="005E7C88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303" w:history="1">
        <w:r w:rsidRPr="006246DB">
          <w:rPr>
            <w:rStyle w:val="Hipervnculo"/>
            <w:noProof/>
          </w:rPr>
          <w:t>PROPUESTA DE MEJORAS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302D63" w14:textId="050A490B" w:rsidR="005E7C88" w:rsidRDefault="005E7C88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304" w:history="1">
        <w:r w:rsidRPr="006246DB">
          <w:rPr>
            <w:rStyle w:val="Hipervnculo"/>
            <w:noProof/>
          </w:rPr>
          <w:t>EVALUA</w:t>
        </w:r>
        <w:r w:rsidRPr="006246DB">
          <w:rPr>
            <w:rStyle w:val="Hipervnculo"/>
            <w:noProof/>
          </w:rPr>
          <w:t>C</w:t>
        </w:r>
        <w:r w:rsidRPr="006246DB">
          <w:rPr>
            <w:rStyle w:val="Hipervnculo"/>
            <w:noProof/>
          </w:rPr>
          <w:t>IÓN DEL TIEMPO DEDICADO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4A29A0" w14:textId="1222350D" w:rsidR="005E7C88" w:rsidRDefault="005E7C88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305" w:history="1">
        <w:r w:rsidRPr="006246DB">
          <w:rPr>
            <w:rStyle w:val="Hipervnculo"/>
            <w:noProof/>
          </w:rPr>
          <w:t>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2B9FDD" w14:textId="23AE70B8" w:rsidR="005E7C88" w:rsidRDefault="005E7C88">
      <w:pPr>
        <w:pStyle w:val="TD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182211306" w:history="1">
        <w:r w:rsidRPr="006246DB">
          <w:rPr>
            <w:rStyle w:val="Hipervnculo"/>
            <w:noProof/>
          </w:rPr>
          <w:t>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_Toc182211306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2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127123" w14:textId="07A0B8BB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82211287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666C1FAB" w14:textId="698A1D39" w:rsidR="00FC3EFD" w:rsidRDefault="007F3D8F" w:rsidP="007F3D8F">
      <w:pPr>
        <w:rPr>
          <w:b/>
          <w:bCs/>
        </w:rPr>
      </w:pPr>
      <w:r w:rsidRPr="00FC3EFD">
        <w:rPr>
          <w:b/>
          <w:bCs/>
        </w:rPr>
        <w:t>Grado en Ingeniería Software – 2024/25</w:t>
      </w:r>
    </w:p>
    <w:p w14:paraId="1A1C9D0E" w14:textId="77777777" w:rsidR="004A7008" w:rsidRPr="00FC3EFD" w:rsidRDefault="004A7008" w:rsidP="007F3D8F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4A7008" w14:paraId="443C225A" w14:textId="77777777" w:rsidTr="004A7008">
        <w:tc>
          <w:tcPr>
            <w:tcW w:w="3243" w:type="dxa"/>
            <w:shd w:val="clear" w:color="auto" w:fill="BFBFBF" w:themeFill="background1" w:themeFillShade="BF"/>
          </w:tcPr>
          <w:p w14:paraId="67115757" w14:textId="05744ABC" w:rsidR="004A7008" w:rsidRPr="004A7008" w:rsidRDefault="004A7008" w:rsidP="00DE7919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Nombre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1F509DFE" w14:textId="118D5B72" w:rsidR="004A7008" w:rsidRPr="004A7008" w:rsidRDefault="004A7008" w:rsidP="00DE7919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GitHub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72C9D6A3" w14:textId="571B02F3" w:rsidR="004A7008" w:rsidRPr="004A7008" w:rsidRDefault="004A7008" w:rsidP="00DE7919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LinkedIn</w:t>
            </w:r>
          </w:p>
        </w:tc>
      </w:tr>
      <w:tr w:rsidR="004A7008" w14:paraId="1A5EA2D0" w14:textId="77777777" w:rsidTr="004A7008">
        <w:tc>
          <w:tcPr>
            <w:tcW w:w="3243" w:type="dxa"/>
          </w:tcPr>
          <w:p w14:paraId="51FEA957" w14:textId="5B587DFE" w:rsidR="004A7008" w:rsidRPr="004A7008" w:rsidRDefault="004A7008" w:rsidP="00DE7919">
            <w:pPr>
              <w:rPr>
                <w:b/>
                <w:bCs/>
              </w:rPr>
            </w:pPr>
            <w:r w:rsidRPr="00FC3EFD">
              <w:rPr>
                <w:b/>
                <w:bCs/>
              </w:rPr>
              <w:t>Daniel Santos López</w:t>
            </w:r>
          </w:p>
        </w:tc>
        <w:tc>
          <w:tcPr>
            <w:tcW w:w="3243" w:type="dxa"/>
          </w:tcPr>
          <w:p w14:paraId="31B355DC" w14:textId="4A2E12F8" w:rsidR="004A7008" w:rsidRDefault="00F13EFF" w:rsidP="00DE7919">
            <w:hyperlink r:id="rId9" w:history="1">
              <w:proofErr w:type="spellStart"/>
              <w:r w:rsidRPr="00F13EFF">
                <w:rPr>
                  <w:rStyle w:val="Hipervnculo"/>
                </w:rPr>
                <w:t>danisntoss</w:t>
              </w:r>
              <w:proofErr w:type="spellEnd"/>
            </w:hyperlink>
          </w:p>
        </w:tc>
        <w:tc>
          <w:tcPr>
            <w:tcW w:w="3244" w:type="dxa"/>
          </w:tcPr>
          <w:p w14:paraId="47F197F0" w14:textId="7A7FBE5F" w:rsidR="004A7008" w:rsidRDefault="00B8498A" w:rsidP="00DE7919">
            <w:hyperlink r:id="rId10" w:history="1">
              <w:r w:rsidRPr="00B8498A">
                <w:rPr>
                  <w:rStyle w:val="Hipervnculo"/>
                </w:rPr>
                <w:t>Daniel Santos López</w:t>
              </w:r>
            </w:hyperlink>
          </w:p>
        </w:tc>
      </w:tr>
      <w:tr w:rsidR="004A7008" w14:paraId="3BEE171A" w14:textId="77777777" w:rsidTr="004A7008">
        <w:tc>
          <w:tcPr>
            <w:tcW w:w="3243" w:type="dxa"/>
          </w:tcPr>
          <w:p w14:paraId="3B98CA1F" w14:textId="6B3FF273" w:rsidR="004A7008" w:rsidRDefault="004A7008" w:rsidP="00DE7919">
            <w:r w:rsidRPr="00FC3EFD">
              <w:rPr>
                <w:b/>
                <w:bCs/>
              </w:rPr>
              <w:t>Diego Sánchez Rincón</w:t>
            </w:r>
          </w:p>
        </w:tc>
        <w:tc>
          <w:tcPr>
            <w:tcW w:w="3243" w:type="dxa"/>
          </w:tcPr>
          <w:p w14:paraId="6F8EE8D1" w14:textId="634F4E9B" w:rsidR="004A7008" w:rsidRDefault="00F13EFF" w:rsidP="00DE7919">
            <w:hyperlink r:id="rId11" w:history="1">
              <w:r w:rsidRPr="00F13EFF">
                <w:rPr>
                  <w:rStyle w:val="Hipervnculo"/>
                </w:rPr>
                <w:t>CuB1z</w:t>
              </w:r>
            </w:hyperlink>
          </w:p>
        </w:tc>
        <w:tc>
          <w:tcPr>
            <w:tcW w:w="3244" w:type="dxa"/>
          </w:tcPr>
          <w:p w14:paraId="588686CC" w14:textId="5889047B" w:rsidR="004A7008" w:rsidRDefault="00110379" w:rsidP="00DE7919">
            <w:hyperlink r:id="rId12" w:history="1">
              <w:r w:rsidRPr="00110379">
                <w:rPr>
                  <w:rStyle w:val="Hipervnculo"/>
                </w:rPr>
                <w:t>Diego Sánchez Rincón</w:t>
              </w:r>
            </w:hyperlink>
          </w:p>
        </w:tc>
      </w:tr>
    </w:tbl>
    <w:p w14:paraId="75FC75D3" w14:textId="35D72A41" w:rsidR="00695A7D" w:rsidRPr="00DE7919" w:rsidRDefault="00695A7D" w:rsidP="00DE7919">
      <w:pPr>
        <w:rPr>
          <w:b/>
          <w:bCs/>
          <w:highlight w:val="yellow"/>
        </w:rPr>
      </w:pPr>
      <w:r>
        <w:br w:type="page"/>
      </w:r>
    </w:p>
    <w:p w14:paraId="2AB73443" w14:textId="4CE3AED9" w:rsidR="00B317B0" w:rsidRPr="002334D5" w:rsidRDefault="00996856" w:rsidP="002334D5">
      <w:pPr>
        <w:pStyle w:val="Ttulo1"/>
      </w:pPr>
      <w:bookmarkStart w:id="5" w:name="_Toc182211288"/>
      <w:r>
        <w:lastRenderedPageBreak/>
        <w:t>Descripción del Código</w:t>
      </w:r>
      <w:bookmarkEnd w:id="5"/>
    </w:p>
    <w:p w14:paraId="4D411F5F" w14:textId="41029497" w:rsidR="00651B9B" w:rsidRDefault="00651B9B" w:rsidP="00F94257">
      <w:pPr>
        <w:pStyle w:val="Ttulo2"/>
      </w:pPr>
      <w:bookmarkStart w:id="6" w:name="_Toc182211289"/>
      <w:r>
        <w:t>Diseño del Código</w:t>
      </w:r>
      <w:bookmarkEnd w:id="6"/>
    </w:p>
    <w:p w14:paraId="7FF1AF17" w14:textId="458562D5" w:rsidR="002334D5" w:rsidRDefault="00D2306D" w:rsidP="001279FB">
      <w:pPr>
        <w:pStyle w:val="Ttulo3"/>
      </w:pPr>
      <w:bookmarkStart w:id="7" w:name="_Toc182211290"/>
      <w:r>
        <w:t>L</w:t>
      </w:r>
      <w:r w:rsidRPr="002334D5">
        <w:t>ibrería</w:t>
      </w:r>
      <w:r>
        <w:t>.h</w:t>
      </w:r>
      <w:bookmarkEnd w:id="7"/>
    </w:p>
    <w:p w14:paraId="0E55F00B" w14:textId="038031C6" w:rsidR="001279FB" w:rsidRDefault="001279FB" w:rsidP="001279FB">
      <w:r>
        <w:t>Fichero que contiene las cabeceras de las funciones en la librería.</w:t>
      </w:r>
    </w:p>
    <w:p w14:paraId="36EFBDA2" w14:textId="483A85BD" w:rsidR="001279FB" w:rsidRDefault="00D2306D" w:rsidP="001279FB">
      <w:pPr>
        <w:pStyle w:val="Ttulo3"/>
      </w:pPr>
      <w:bookmarkStart w:id="8" w:name="_Toc182211291"/>
      <w:r>
        <w:t>Librería.c</w:t>
      </w:r>
      <w:bookmarkEnd w:id="8"/>
    </w:p>
    <w:p w14:paraId="4E4B8643" w14:textId="69C1940B" w:rsidR="00D2306D" w:rsidRDefault="00C76AF9" w:rsidP="00D2306D">
      <w:r>
        <w:t>Fichero que contiene la implementación de las distintas funciones en la librería.</w:t>
      </w:r>
    </w:p>
    <w:p w14:paraId="7658513B" w14:textId="342A2A7D" w:rsidR="00C76AF9" w:rsidRDefault="00DC2454" w:rsidP="00C76AF9">
      <w:pPr>
        <w:pStyle w:val="Prrafodelista"/>
        <w:numPr>
          <w:ilvl w:val="0"/>
          <w:numId w:val="15"/>
        </w:numPr>
      </w:pPr>
      <w:r>
        <w:t>Head (</w:t>
      </w:r>
      <w:r w:rsidR="00425733">
        <w:t>int N):</w:t>
      </w:r>
      <w:r w:rsidR="000E0CD4">
        <w:t xml:space="preserve"> int</w:t>
      </w:r>
    </w:p>
    <w:p w14:paraId="67D17E97" w14:textId="3CFA81A8" w:rsidR="00425733" w:rsidRDefault="00F01D28" w:rsidP="00425733">
      <w:pPr>
        <w:pStyle w:val="Prrafodelista"/>
        <w:numPr>
          <w:ilvl w:val="1"/>
          <w:numId w:val="15"/>
        </w:numPr>
      </w:pPr>
      <w:r>
        <w:t xml:space="preserve">Emula el mandato </w:t>
      </w:r>
      <w:r w:rsidRPr="00CC099A">
        <w:rPr>
          <w:rFonts w:ascii="Courier New" w:hAnsi="Courier New" w:cs="Courier New"/>
        </w:rPr>
        <w:t>head</w:t>
      </w:r>
      <w:r>
        <w:t xml:space="preserve"> de la </w:t>
      </w:r>
      <w:proofErr w:type="spellStart"/>
      <w:r w:rsidR="00E80D3E">
        <w:t>bash</w:t>
      </w:r>
      <w:proofErr w:type="spellEnd"/>
      <w:r w:rsidR="00E80D3E">
        <w:t xml:space="preserve">, </w:t>
      </w:r>
      <w:r w:rsidR="00E646A0">
        <w:t xml:space="preserve">devuelve por </w:t>
      </w:r>
      <w:proofErr w:type="spellStart"/>
      <w:r w:rsidR="003835A0" w:rsidRPr="003835A0">
        <w:rPr>
          <w:rFonts w:ascii="Courier New" w:hAnsi="Courier New" w:cs="Courier New"/>
        </w:rPr>
        <w:t>stdout</w:t>
      </w:r>
      <w:proofErr w:type="spellEnd"/>
      <w:r w:rsidR="003835A0">
        <w:t xml:space="preserve"> </w:t>
      </w:r>
      <w:r w:rsidR="00E80D3E">
        <w:t xml:space="preserve">las N primeras líneas </w:t>
      </w:r>
      <w:r w:rsidR="003835A0">
        <w:t>recibidas</w:t>
      </w:r>
      <w:r w:rsidR="00E80D3E">
        <w:t xml:space="preserve"> por </w:t>
      </w:r>
      <w:proofErr w:type="spellStart"/>
      <w:r w:rsidR="003835A0" w:rsidRPr="003835A0">
        <w:rPr>
          <w:rFonts w:ascii="Courier New" w:hAnsi="Courier New" w:cs="Courier New"/>
        </w:rPr>
        <w:t>stdin</w:t>
      </w:r>
      <w:proofErr w:type="spellEnd"/>
      <w:r w:rsidR="00E80D3E">
        <w:t>.</w:t>
      </w:r>
    </w:p>
    <w:p w14:paraId="2AE92C13" w14:textId="59F8F295" w:rsidR="00CD58E9" w:rsidRDefault="00CE7CEF" w:rsidP="00425733">
      <w:pPr>
        <w:pStyle w:val="Prrafodelista"/>
        <w:numPr>
          <w:ilvl w:val="1"/>
          <w:numId w:val="15"/>
        </w:numPr>
      </w:pPr>
      <w:r>
        <w:t>Definimos</w:t>
      </w:r>
      <w:r w:rsidR="00646BC9">
        <w:t xml:space="preserve"> las variables</w:t>
      </w:r>
    </w:p>
    <w:p w14:paraId="5837DA37" w14:textId="6BC6DFFE" w:rsidR="00E80D3E" w:rsidRDefault="00CD58E9" w:rsidP="00CD58E9">
      <w:pPr>
        <w:pStyle w:val="Prrafodelista"/>
        <w:numPr>
          <w:ilvl w:val="2"/>
          <w:numId w:val="15"/>
        </w:numPr>
      </w:pPr>
      <w:r>
        <w:t>L</w:t>
      </w:r>
      <w:r w:rsidR="00646BC9">
        <w:t>en</w:t>
      </w:r>
      <w:r>
        <w:t>:</w:t>
      </w:r>
      <w:r w:rsidR="00F578C4">
        <w:t xml:space="preserve"> </w:t>
      </w:r>
      <w:r w:rsidR="007B6A20">
        <w:t>de tipo size_t. G</w:t>
      </w:r>
      <w:r w:rsidR="00F578C4">
        <w:t>uarda la longitud de una línea (tomamos 1024 bytes por defecto)</w:t>
      </w:r>
      <w:r w:rsidR="00CE7CEF">
        <w:t>.</w:t>
      </w:r>
    </w:p>
    <w:p w14:paraId="02270EB8" w14:textId="5D54DBEA" w:rsidR="00CD58E9" w:rsidRDefault="00CD58E9" w:rsidP="00CD58E9">
      <w:pPr>
        <w:pStyle w:val="Prrafodelista"/>
        <w:numPr>
          <w:ilvl w:val="2"/>
          <w:numId w:val="15"/>
        </w:numPr>
      </w:pPr>
      <w:r>
        <w:t xml:space="preserve">Buffer: </w:t>
      </w:r>
      <w:r w:rsidR="007B6A20">
        <w:t xml:space="preserve">de </w:t>
      </w:r>
      <w:r w:rsidR="00AA4E81">
        <w:t xml:space="preserve">tipo </w:t>
      </w:r>
      <w:r w:rsidR="00231DF7">
        <w:t>s</w:t>
      </w:r>
      <w:r w:rsidR="006A02B3">
        <w:t>tring</w:t>
      </w:r>
      <w:r w:rsidR="00AA4E81">
        <w:t xml:space="preserve"> (array de caracteres)</w:t>
      </w:r>
      <w:r w:rsidR="00CE7CEF">
        <w:t>.</w:t>
      </w:r>
    </w:p>
    <w:p w14:paraId="66904BAC" w14:textId="7F7AB212" w:rsidR="00852CAC" w:rsidRDefault="00AA4E81" w:rsidP="00571D85">
      <w:pPr>
        <w:pStyle w:val="Prrafodelista"/>
        <w:numPr>
          <w:ilvl w:val="2"/>
          <w:numId w:val="15"/>
        </w:numPr>
      </w:pPr>
      <w:r>
        <w:t xml:space="preserve">i: </w:t>
      </w:r>
      <w:r w:rsidR="007B6A20">
        <w:t xml:space="preserve">de </w:t>
      </w:r>
      <w:r>
        <w:t>tipo entero</w:t>
      </w:r>
      <w:r w:rsidR="00CE7CEF">
        <w:t>.</w:t>
      </w:r>
    </w:p>
    <w:p w14:paraId="7EDE520E" w14:textId="259154D9" w:rsidR="00D61D1D" w:rsidRDefault="00D61D1D" w:rsidP="00571D85">
      <w:pPr>
        <w:pStyle w:val="Prrafodelista"/>
        <w:numPr>
          <w:ilvl w:val="2"/>
          <w:numId w:val="15"/>
        </w:numPr>
      </w:pPr>
      <w:proofErr w:type="spellStart"/>
      <w:r>
        <w:t>ReadBytes</w:t>
      </w:r>
      <w:proofErr w:type="spellEnd"/>
      <w:r>
        <w:t>: de tipo entero.</w:t>
      </w:r>
    </w:p>
    <w:p w14:paraId="545E6F74" w14:textId="12868BA1" w:rsidR="00DE353D" w:rsidRDefault="00571D85" w:rsidP="00DE353D">
      <w:pPr>
        <w:pStyle w:val="Prrafodelista"/>
        <w:numPr>
          <w:ilvl w:val="1"/>
          <w:numId w:val="15"/>
        </w:numPr>
      </w:pPr>
      <w:r>
        <w:t xml:space="preserve">Reservamos memoria de forma dinámica para el buffer mediante la función </w:t>
      </w:r>
      <w:proofErr w:type="gramStart"/>
      <w:r>
        <w:t>malloc(</w:t>
      </w:r>
      <w:proofErr w:type="gramEnd"/>
      <w:r>
        <w:t>)</w:t>
      </w:r>
      <w:r w:rsidR="00DE353D">
        <w:t>.</w:t>
      </w:r>
    </w:p>
    <w:p w14:paraId="5B4A6F1D" w14:textId="444DA493" w:rsidR="00DE353D" w:rsidRDefault="004310EB" w:rsidP="00DE353D">
      <w:pPr>
        <w:pStyle w:val="Prrafodelista"/>
        <w:numPr>
          <w:ilvl w:val="1"/>
          <w:numId w:val="15"/>
        </w:numPr>
      </w:pPr>
      <w:r>
        <w:t>Iteramos tantas veces como indique el parámetro N</w:t>
      </w:r>
      <w:r w:rsidR="00CE7CEF">
        <w:t>.</w:t>
      </w:r>
    </w:p>
    <w:p w14:paraId="19F8989D" w14:textId="7BB6132B" w:rsidR="00EB5A1B" w:rsidRDefault="00CE7CEF" w:rsidP="00EB5A1B">
      <w:pPr>
        <w:pStyle w:val="Prrafodelista"/>
        <w:numPr>
          <w:ilvl w:val="2"/>
          <w:numId w:val="15"/>
        </w:numPr>
      </w:pPr>
      <w:r>
        <w:t>Leemos</w:t>
      </w:r>
      <w:r w:rsidR="00EB5A1B">
        <w:t xml:space="preserve"> de la entrada estándar mediante la función </w:t>
      </w:r>
      <w:proofErr w:type="gramStart"/>
      <w:r w:rsidR="00EB5A1B">
        <w:t>getline(</w:t>
      </w:r>
      <w:proofErr w:type="gramEnd"/>
      <w:r w:rsidR="00EB5A1B">
        <w:t>)</w:t>
      </w:r>
      <w:r w:rsidR="00385404">
        <w:t xml:space="preserve"> y se almacenan los bytes leídos</w:t>
      </w:r>
      <w:r w:rsidR="00D70AA4">
        <w:t>.</w:t>
      </w:r>
    </w:p>
    <w:p w14:paraId="2E0E267E" w14:textId="3761F701" w:rsidR="00D70AA4" w:rsidRDefault="00CE7CEF" w:rsidP="00EB5A1B">
      <w:pPr>
        <w:pStyle w:val="Prrafodelista"/>
        <w:numPr>
          <w:ilvl w:val="2"/>
          <w:numId w:val="15"/>
        </w:numPr>
      </w:pPr>
      <w:r>
        <w:t>Controlamos</w:t>
      </w:r>
      <w:r w:rsidR="00D70AA4">
        <w:t xml:space="preserve"> el error comprobando si el número de bytes leídos es -1</w:t>
      </w:r>
      <w:r>
        <w:t>.</w:t>
      </w:r>
    </w:p>
    <w:p w14:paraId="5F0B554B" w14:textId="54ED8707" w:rsidR="00D70AA4" w:rsidRDefault="00D70AA4" w:rsidP="00EB5A1B">
      <w:pPr>
        <w:pStyle w:val="Prrafodelista"/>
        <w:numPr>
          <w:ilvl w:val="2"/>
          <w:numId w:val="15"/>
        </w:numPr>
      </w:pPr>
      <w:r>
        <w:t>Imprimimos la línea por salida estándar</w:t>
      </w:r>
      <w:r w:rsidR="00CE7CEF">
        <w:t>.</w:t>
      </w:r>
    </w:p>
    <w:p w14:paraId="60F32C50" w14:textId="66DD5AB4" w:rsidR="00CE7CEF" w:rsidRDefault="00CE7CEF" w:rsidP="00CE7CEF">
      <w:pPr>
        <w:pStyle w:val="Prrafodelista"/>
        <w:numPr>
          <w:ilvl w:val="1"/>
          <w:numId w:val="15"/>
        </w:numPr>
      </w:pPr>
      <w:r>
        <w:t>Liberamos la memoria reservada previamente.</w:t>
      </w:r>
    </w:p>
    <w:p w14:paraId="09AF6C0D" w14:textId="77777777" w:rsidR="00DA357B" w:rsidRDefault="00DA357B" w:rsidP="00DA357B">
      <w:pPr>
        <w:pStyle w:val="Prrafodelista"/>
        <w:ind w:left="1440"/>
      </w:pPr>
    </w:p>
    <w:p w14:paraId="5CB41B91" w14:textId="7798DC47" w:rsidR="00F063BB" w:rsidRDefault="00F063BB" w:rsidP="00F063BB">
      <w:pPr>
        <w:pStyle w:val="Prrafodelista"/>
        <w:numPr>
          <w:ilvl w:val="0"/>
          <w:numId w:val="15"/>
        </w:numPr>
      </w:pPr>
      <w:r>
        <w:t>Tail</w:t>
      </w:r>
      <w:r w:rsidR="00A855E2">
        <w:t xml:space="preserve"> </w:t>
      </w:r>
      <w:r>
        <w:t>(int N):</w:t>
      </w:r>
      <w:r w:rsidR="000E0CD4">
        <w:t xml:space="preserve"> int</w:t>
      </w:r>
    </w:p>
    <w:p w14:paraId="133E6AD4" w14:textId="792BEAF4" w:rsidR="00CC099A" w:rsidRDefault="00CC099A" w:rsidP="00CC099A">
      <w:pPr>
        <w:pStyle w:val="Prrafodelista"/>
        <w:numPr>
          <w:ilvl w:val="1"/>
          <w:numId w:val="15"/>
        </w:numPr>
      </w:pPr>
      <w:r>
        <w:t xml:space="preserve">Emula el mandato </w:t>
      </w:r>
      <w:proofErr w:type="spellStart"/>
      <w:r w:rsidRPr="00CC099A">
        <w:rPr>
          <w:rFonts w:ascii="Courier New" w:hAnsi="Courier New" w:cs="Courier New"/>
        </w:rPr>
        <w:t>tail</w:t>
      </w:r>
      <w:proofErr w:type="spellEnd"/>
      <w:r>
        <w:t xml:space="preserve"> de la </w:t>
      </w:r>
      <w:proofErr w:type="spellStart"/>
      <w:r>
        <w:t>bash</w:t>
      </w:r>
      <w:proofErr w:type="spellEnd"/>
      <w:r w:rsidR="006726B0">
        <w:t xml:space="preserve">, </w:t>
      </w:r>
      <w:r w:rsidR="00E646A0">
        <w:t xml:space="preserve">devuelve por </w:t>
      </w:r>
      <w:proofErr w:type="spellStart"/>
      <w:r w:rsidR="003835A0" w:rsidRPr="003835A0">
        <w:rPr>
          <w:rFonts w:ascii="Courier New" w:hAnsi="Courier New" w:cs="Courier New"/>
        </w:rPr>
        <w:t>stdout</w:t>
      </w:r>
      <w:proofErr w:type="spellEnd"/>
      <w:r w:rsidR="003835A0">
        <w:t xml:space="preserve"> </w:t>
      </w:r>
      <w:r w:rsidR="00E646A0">
        <w:t>las N últimas líneas recib</w:t>
      </w:r>
      <w:r w:rsidR="003835A0">
        <w:t>idas</w:t>
      </w:r>
      <w:r w:rsidR="00E646A0">
        <w:t xml:space="preserve"> por </w:t>
      </w:r>
      <w:proofErr w:type="spellStart"/>
      <w:r w:rsidR="003835A0" w:rsidRPr="003835A0">
        <w:rPr>
          <w:rFonts w:ascii="Courier New" w:hAnsi="Courier New" w:cs="Courier New"/>
        </w:rPr>
        <w:t>stdin</w:t>
      </w:r>
      <w:proofErr w:type="spellEnd"/>
      <w:r w:rsidR="00E646A0">
        <w:t>.</w:t>
      </w:r>
    </w:p>
    <w:p w14:paraId="52296775" w14:textId="59F2F0EA" w:rsidR="00E646A0" w:rsidRDefault="00AB02B5" w:rsidP="00CC099A">
      <w:pPr>
        <w:pStyle w:val="Prrafodelista"/>
        <w:numPr>
          <w:ilvl w:val="1"/>
          <w:numId w:val="15"/>
        </w:numPr>
      </w:pPr>
      <w:r>
        <w:t>Definimos las variables:</w:t>
      </w:r>
    </w:p>
    <w:p w14:paraId="543BBD07" w14:textId="77777777" w:rsidR="00AB02B5" w:rsidRDefault="00AB02B5" w:rsidP="00AB02B5">
      <w:pPr>
        <w:pStyle w:val="Prrafodelista"/>
        <w:numPr>
          <w:ilvl w:val="2"/>
          <w:numId w:val="15"/>
        </w:numPr>
      </w:pPr>
      <w:r>
        <w:t>Len: de tipo size_t. Guarda la longitud de una línea (tomamos 1024 bytes por defecto).</w:t>
      </w:r>
    </w:p>
    <w:p w14:paraId="14EBC185" w14:textId="77777777" w:rsidR="00AB02B5" w:rsidRDefault="00AB02B5" w:rsidP="00AB02B5">
      <w:pPr>
        <w:pStyle w:val="Prrafodelista"/>
        <w:numPr>
          <w:ilvl w:val="2"/>
          <w:numId w:val="15"/>
        </w:numPr>
      </w:pPr>
      <w:r>
        <w:t>Buffer: de tipo String (array de caracteres).</w:t>
      </w:r>
    </w:p>
    <w:p w14:paraId="440177FA" w14:textId="77777777" w:rsidR="00AB02B5" w:rsidRDefault="00AB02B5" w:rsidP="00AB02B5">
      <w:pPr>
        <w:pStyle w:val="Prrafodelista"/>
        <w:numPr>
          <w:ilvl w:val="2"/>
          <w:numId w:val="15"/>
        </w:numPr>
      </w:pPr>
      <w:r>
        <w:t>i: de tipo entero.</w:t>
      </w:r>
    </w:p>
    <w:p w14:paraId="23E3A122" w14:textId="2099CF1C" w:rsidR="00AB02B5" w:rsidRDefault="0029398D" w:rsidP="00AB02B5">
      <w:pPr>
        <w:pStyle w:val="Prrafodelista"/>
        <w:numPr>
          <w:ilvl w:val="2"/>
          <w:numId w:val="15"/>
        </w:numPr>
      </w:pPr>
      <w:r>
        <w:t xml:space="preserve">Data: </w:t>
      </w:r>
      <w:r w:rsidR="004900A5">
        <w:t>array de strings</w:t>
      </w:r>
      <w:r w:rsidR="00DA357B">
        <w:t>.</w:t>
      </w:r>
    </w:p>
    <w:p w14:paraId="53248ABB" w14:textId="62A2F4E5" w:rsidR="00FA0BFB" w:rsidRDefault="00FA0BFB" w:rsidP="00AB02B5">
      <w:pPr>
        <w:pStyle w:val="Prrafodelista"/>
        <w:numPr>
          <w:ilvl w:val="2"/>
          <w:numId w:val="15"/>
        </w:numPr>
      </w:pPr>
      <w:r>
        <w:t>Current: de tipo entero, inicializado a 0</w:t>
      </w:r>
      <w:r w:rsidR="00CA5EF5">
        <w:t xml:space="preserve"> (porque la primera posición es el 0)</w:t>
      </w:r>
      <w:r w:rsidR="00DA357B">
        <w:t>.</w:t>
      </w:r>
    </w:p>
    <w:p w14:paraId="1197C66B" w14:textId="1F229575" w:rsidR="00FA0BFB" w:rsidRDefault="00CA5EF5" w:rsidP="00FA0BFB">
      <w:pPr>
        <w:pStyle w:val="Prrafodelista"/>
        <w:numPr>
          <w:ilvl w:val="1"/>
          <w:numId w:val="15"/>
        </w:numPr>
      </w:pPr>
      <w:r>
        <w:t>Reservamos memoria para almacenar los datos</w:t>
      </w:r>
      <w:r w:rsidR="0046491B">
        <w:t xml:space="preserve">. </w:t>
      </w:r>
      <w:r w:rsidR="00992CFD">
        <w:t xml:space="preserve">Primero reservamos espacio </w:t>
      </w:r>
      <w:r w:rsidR="006E0939">
        <w:t>para N punteros a Strings</w:t>
      </w:r>
      <w:r w:rsidR="00F67388">
        <w:t xml:space="preserve">. </w:t>
      </w:r>
      <w:r w:rsidR="003835A0">
        <w:t>I</w:t>
      </w:r>
      <w:r w:rsidR="00F67388">
        <w:t xml:space="preserve">teramos sobre N </w:t>
      </w:r>
      <w:r w:rsidR="0093232B">
        <w:t>para reservar memoria de forma dinámica</w:t>
      </w:r>
      <w:r w:rsidR="006F50F6">
        <w:t xml:space="preserve"> para las líneas mediante </w:t>
      </w:r>
      <w:proofErr w:type="spellStart"/>
      <w:proofErr w:type="gramStart"/>
      <w:r w:rsidR="006F50F6">
        <w:t>malloc</w:t>
      </w:r>
      <w:proofErr w:type="spellEnd"/>
      <w:r w:rsidR="006F50F6">
        <w:t>(</w:t>
      </w:r>
      <w:proofErr w:type="gramEnd"/>
      <w:r w:rsidR="006F50F6">
        <w:t>)</w:t>
      </w:r>
      <w:r w:rsidR="007B228B">
        <w:t>.</w:t>
      </w:r>
    </w:p>
    <w:p w14:paraId="7D4E673B" w14:textId="77777777" w:rsidR="00B7588B" w:rsidRDefault="00B7588B" w:rsidP="00B7588B">
      <w:pPr>
        <w:pStyle w:val="Prrafodelista"/>
        <w:numPr>
          <w:ilvl w:val="1"/>
          <w:numId w:val="15"/>
        </w:numPr>
      </w:pPr>
      <w:r>
        <w:t>Reservamos memoria de forma dinámica para el buffer mediante la función malloc().</w:t>
      </w:r>
    </w:p>
    <w:p w14:paraId="4514BCAC" w14:textId="38E05AFC" w:rsidR="006F50F6" w:rsidRDefault="00A90A21" w:rsidP="00FA0BFB">
      <w:pPr>
        <w:pStyle w:val="Prrafodelista"/>
        <w:numPr>
          <w:ilvl w:val="1"/>
          <w:numId w:val="15"/>
        </w:numPr>
      </w:pPr>
      <w:r>
        <w:t xml:space="preserve">Leemos líneas </w:t>
      </w:r>
      <w:r w:rsidR="002D0AF9">
        <w:t xml:space="preserve">de entrada estándar </w:t>
      </w:r>
      <w:r>
        <w:t>hasta el fin del fichero</w:t>
      </w:r>
      <w:r w:rsidR="00DA357B">
        <w:t>:</w:t>
      </w:r>
    </w:p>
    <w:p w14:paraId="78C88057" w14:textId="77777777" w:rsidR="00046F1A" w:rsidRDefault="0009598A" w:rsidP="00A90A21">
      <w:pPr>
        <w:pStyle w:val="Prrafodelista"/>
        <w:numPr>
          <w:ilvl w:val="2"/>
          <w:numId w:val="15"/>
        </w:numPr>
      </w:pPr>
      <w:r>
        <w:t>Copiamos la línea leída en la memori</w:t>
      </w:r>
      <w:r w:rsidR="0053281C">
        <w:t>a, hasta llenar el array.</w:t>
      </w:r>
    </w:p>
    <w:p w14:paraId="0F5309D2" w14:textId="6DF88854" w:rsidR="00046F1A" w:rsidRDefault="0053281C" w:rsidP="00046F1A">
      <w:pPr>
        <w:pStyle w:val="Prrafodelista"/>
        <w:numPr>
          <w:ilvl w:val="2"/>
          <w:numId w:val="15"/>
        </w:numPr>
      </w:pPr>
      <w:r>
        <w:t xml:space="preserve">Una vez lleno, sobrescribimos la posición correspondiente </w:t>
      </w:r>
      <w:r w:rsidR="00F0575C">
        <w:t xml:space="preserve">mediante </w:t>
      </w:r>
      <w:r>
        <w:t xml:space="preserve">la variable </w:t>
      </w:r>
      <w:proofErr w:type="spellStart"/>
      <w:r>
        <w:t>current</w:t>
      </w:r>
      <w:proofErr w:type="spellEnd"/>
      <w:r>
        <w:t>.</w:t>
      </w:r>
    </w:p>
    <w:p w14:paraId="3C245EFD" w14:textId="6FCFE15C" w:rsidR="00046F1A" w:rsidRDefault="00BB02AC" w:rsidP="00046F1A">
      <w:pPr>
        <w:pStyle w:val="Prrafodelista"/>
        <w:numPr>
          <w:ilvl w:val="1"/>
          <w:numId w:val="15"/>
        </w:numPr>
      </w:pPr>
      <w:r>
        <w:t xml:space="preserve">Iteramos sobre </w:t>
      </w:r>
      <w:r w:rsidR="009567F6">
        <w:t>el array data (que contiene la salida resultante)</w:t>
      </w:r>
      <w:r w:rsidR="00DA357B">
        <w:t>:</w:t>
      </w:r>
    </w:p>
    <w:p w14:paraId="68A4ECDB" w14:textId="7292EBC2" w:rsidR="009567F6" w:rsidRDefault="009567F6" w:rsidP="009567F6">
      <w:pPr>
        <w:pStyle w:val="Prrafodelista"/>
        <w:numPr>
          <w:ilvl w:val="2"/>
          <w:numId w:val="15"/>
        </w:numPr>
      </w:pPr>
      <w:r>
        <w:t xml:space="preserve">Imprimimos </w:t>
      </w:r>
      <w:r w:rsidR="007E4311">
        <w:t>por salida estándar</w:t>
      </w:r>
      <w:r w:rsidR="00651C4F">
        <w:t>, empezando por la posición current, el valor más antiguo.</w:t>
      </w:r>
    </w:p>
    <w:p w14:paraId="63950C92" w14:textId="05568117" w:rsidR="007E4311" w:rsidRDefault="007E4311" w:rsidP="009567F6">
      <w:pPr>
        <w:pStyle w:val="Prrafodelista"/>
        <w:numPr>
          <w:ilvl w:val="2"/>
          <w:numId w:val="15"/>
        </w:numPr>
      </w:pPr>
      <w:r>
        <w:t xml:space="preserve">Liberamos </w:t>
      </w:r>
      <w:r w:rsidR="00193F59">
        <w:t xml:space="preserve">la memoria que albergaba </w:t>
      </w:r>
      <w:r w:rsidR="00D01CBE">
        <w:t>la línea impresa.</w:t>
      </w:r>
    </w:p>
    <w:p w14:paraId="2148ED72" w14:textId="14FC1435" w:rsidR="00D01CBE" w:rsidRDefault="00721AD3" w:rsidP="009567F6">
      <w:pPr>
        <w:pStyle w:val="Prrafodelista"/>
        <w:numPr>
          <w:ilvl w:val="2"/>
          <w:numId w:val="15"/>
        </w:numPr>
      </w:pPr>
      <w:r>
        <w:t xml:space="preserve">Incrementamos </w:t>
      </w:r>
      <w:r w:rsidR="00C24B95">
        <w:t>la variable current</w:t>
      </w:r>
      <w:r w:rsidR="00DA357B">
        <w:t>.</w:t>
      </w:r>
    </w:p>
    <w:p w14:paraId="21B55737" w14:textId="0D97D611" w:rsidR="00721AD3" w:rsidRDefault="00721AD3" w:rsidP="009567F6">
      <w:pPr>
        <w:pStyle w:val="Prrafodelista"/>
        <w:numPr>
          <w:ilvl w:val="2"/>
          <w:numId w:val="15"/>
        </w:numPr>
      </w:pPr>
      <w:r>
        <w:t xml:space="preserve">Si el contador ha llegado a N, </w:t>
      </w:r>
      <w:r w:rsidR="00C24B95">
        <w:t>reiniciamos current a 0</w:t>
      </w:r>
      <w:r w:rsidR="00470C28">
        <w:t xml:space="preserve"> (para mantener el orden</w:t>
      </w:r>
      <w:r w:rsidR="00651C4F">
        <w:t xml:space="preserve"> correspondiente</w:t>
      </w:r>
      <w:r w:rsidR="00470C28">
        <w:t>)</w:t>
      </w:r>
      <w:r w:rsidR="00DA357B">
        <w:t>.</w:t>
      </w:r>
    </w:p>
    <w:p w14:paraId="762CC156" w14:textId="74D177D4" w:rsidR="003835A0" w:rsidRDefault="00C16934" w:rsidP="003835A0">
      <w:pPr>
        <w:pStyle w:val="Prrafodelista"/>
        <w:numPr>
          <w:ilvl w:val="1"/>
          <w:numId w:val="15"/>
        </w:numPr>
      </w:pPr>
      <w:r>
        <w:t>Liberamos la memoria de las variables data y buffer</w:t>
      </w:r>
      <w:r w:rsidR="00DA357B">
        <w:t>.</w:t>
      </w:r>
      <w:r w:rsidR="003835A0">
        <w:br w:type="page"/>
      </w:r>
    </w:p>
    <w:p w14:paraId="1CCE1B01" w14:textId="6D371BA7" w:rsidR="007A3ED0" w:rsidRDefault="003E52D5" w:rsidP="007A3ED0">
      <w:pPr>
        <w:pStyle w:val="Prrafodelista"/>
        <w:numPr>
          <w:ilvl w:val="0"/>
          <w:numId w:val="15"/>
        </w:numPr>
      </w:pPr>
      <w:proofErr w:type="spellStart"/>
      <w:r>
        <w:lastRenderedPageBreak/>
        <w:t>Longlines</w:t>
      </w:r>
      <w:proofErr w:type="spellEnd"/>
      <w:r>
        <w:t xml:space="preserve"> (</w:t>
      </w:r>
      <w:proofErr w:type="spellStart"/>
      <w:r w:rsidR="007A3ED0">
        <w:t>int</w:t>
      </w:r>
      <w:proofErr w:type="spellEnd"/>
      <w:r w:rsidR="007A3ED0">
        <w:t xml:space="preserve"> N):</w:t>
      </w:r>
      <w:r w:rsidR="000E0CD4">
        <w:t xml:space="preserve"> </w:t>
      </w:r>
      <w:proofErr w:type="spellStart"/>
      <w:r w:rsidR="000E0CD4">
        <w:t>int</w:t>
      </w:r>
      <w:proofErr w:type="spellEnd"/>
    </w:p>
    <w:p w14:paraId="6B616812" w14:textId="77777777" w:rsidR="00A16B71" w:rsidRDefault="00083E37" w:rsidP="007A3ED0">
      <w:pPr>
        <w:pStyle w:val="Prrafodelista"/>
        <w:numPr>
          <w:ilvl w:val="1"/>
          <w:numId w:val="15"/>
        </w:numPr>
      </w:pPr>
      <w:r>
        <w:t>Imprime las N líneas más largas recibidas por entrada estándar</w:t>
      </w:r>
    </w:p>
    <w:p w14:paraId="795CCE94" w14:textId="60ED861A" w:rsidR="007A3ED0" w:rsidRDefault="00A16B71" w:rsidP="007A3ED0">
      <w:pPr>
        <w:pStyle w:val="Prrafodelista"/>
        <w:numPr>
          <w:ilvl w:val="1"/>
          <w:numId w:val="15"/>
        </w:numPr>
      </w:pPr>
      <w:r>
        <w:t>Definimos las variables:</w:t>
      </w:r>
    </w:p>
    <w:p w14:paraId="1DC9D889" w14:textId="77777777" w:rsidR="00A16B71" w:rsidRDefault="00A16B71" w:rsidP="00A16B71">
      <w:pPr>
        <w:pStyle w:val="Prrafodelista"/>
        <w:numPr>
          <w:ilvl w:val="2"/>
          <w:numId w:val="15"/>
        </w:numPr>
      </w:pPr>
      <w:r>
        <w:t>Len: de tipo size_t. Guarda la longitud de una línea (tomamos 1024 bytes por defecto).</w:t>
      </w:r>
    </w:p>
    <w:p w14:paraId="6384C347" w14:textId="77777777" w:rsidR="00A16B71" w:rsidRDefault="00A16B71" w:rsidP="00A16B71">
      <w:pPr>
        <w:pStyle w:val="Prrafodelista"/>
        <w:numPr>
          <w:ilvl w:val="2"/>
          <w:numId w:val="15"/>
        </w:numPr>
      </w:pPr>
      <w:r>
        <w:t>Buffer: de tipo String (array de caracteres).</w:t>
      </w:r>
    </w:p>
    <w:p w14:paraId="77446DE1" w14:textId="77777777" w:rsidR="00A16B71" w:rsidRDefault="00A16B71" w:rsidP="00A16B71">
      <w:pPr>
        <w:pStyle w:val="Prrafodelista"/>
        <w:numPr>
          <w:ilvl w:val="2"/>
          <w:numId w:val="15"/>
        </w:numPr>
      </w:pPr>
      <w:r>
        <w:t>i: de tipo entero.</w:t>
      </w:r>
    </w:p>
    <w:p w14:paraId="173850F2" w14:textId="16117930" w:rsidR="00A16B71" w:rsidRPr="00AF0C4A" w:rsidRDefault="00A16B71" w:rsidP="00A16B71">
      <w:pPr>
        <w:pStyle w:val="Prrafodelista"/>
        <w:numPr>
          <w:ilvl w:val="2"/>
          <w:numId w:val="15"/>
        </w:numPr>
        <w:rPr>
          <w:lang w:val="en-US"/>
        </w:rPr>
      </w:pPr>
      <w:r w:rsidRPr="00AF0C4A">
        <w:rPr>
          <w:lang w:val="en-US"/>
        </w:rPr>
        <w:t>Data: array de strings</w:t>
      </w:r>
      <w:r w:rsidR="00C85AA2">
        <w:rPr>
          <w:lang w:val="en-US"/>
        </w:rPr>
        <w:t>.</w:t>
      </w:r>
    </w:p>
    <w:p w14:paraId="6685FF4C" w14:textId="1F3CA99D" w:rsidR="00A16B71" w:rsidRDefault="00A16B71" w:rsidP="00A16B71">
      <w:pPr>
        <w:pStyle w:val="Prrafodelista"/>
        <w:numPr>
          <w:ilvl w:val="2"/>
          <w:numId w:val="15"/>
        </w:numPr>
      </w:pPr>
      <w:r>
        <w:t>C</w:t>
      </w:r>
      <w:r w:rsidR="00156464">
        <w:t>ount</w:t>
      </w:r>
      <w:r>
        <w:t>: de tipo entero, inicializado a 0 (porque la primera posición es el 0).</w:t>
      </w:r>
    </w:p>
    <w:p w14:paraId="613A89EB" w14:textId="49CF0322" w:rsidR="00A16B71" w:rsidRDefault="00156464" w:rsidP="00A16B71">
      <w:pPr>
        <w:pStyle w:val="Prrafodelista"/>
        <w:numPr>
          <w:ilvl w:val="2"/>
          <w:numId w:val="15"/>
        </w:numPr>
      </w:pPr>
      <w:r>
        <w:t xml:space="preserve">WorstLine: </w:t>
      </w:r>
      <w:r w:rsidR="00CE75BB">
        <w:t xml:space="preserve">variable auxiliar de tipo </w:t>
      </w:r>
      <w:r>
        <w:t xml:space="preserve">entero que guarda </w:t>
      </w:r>
      <w:r w:rsidR="00AF0C4A">
        <w:t>la longitud de la línea más corta en Data</w:t>
      </w:r>
      <w:r w:rsidR="0052547F">
        <w:t>.</w:t>
      </w:r>
    </w:p>
    <w:p w14:paraId="26F5FB20" w14:textId="26E64AEB" w:rsidR="00C85AA2" w:rsidRDefault="00C85AA2" w:rsidP="00A16B71">
      <w:pPr>
        <w:pStyle w:val="Prrafodelista"/>
        <w:numPr>
          <w:ilvl w:val="2"/>
          <w:numId w:val="15"/>
        </w:numPr>
      </w:pPr>
      <w:r>
        <w:t>WorstLineIndex: variable auxiliar de tipo entero que guarda la posición de la línea más corta en Data.</w:t>
      </w:r>
    </w:p>
    <w:p w14:paraId="228CF439" w14:textId="5B1D3EAC" w:rsidR="0052547F" w:rsidRDefault="0052547F" w:rsidP="00A16B71">
      <w:pPr>
        <w:pStyle w:val="Prrafodelista"/>
        <w:numPr>
          <w:ilvl w:val="2"/>
          <w:numId w:val="15"/>
        </w:numPr>
      </w:pPr>
      <w:proofErr w:type="spellStart"/>
      <w:r>
        <w:t>LineLength</w:t>
      </w:r>
      <w:proofErr w:type="spellEnd"/>
      <w:r>
        <w:t>: variable auxiliar de tipo entero que guarda la longitud de la línea leída.</w:t>
      </w:r>
    </w:p>
    <w:p w14:paraId="5E41ECD0" w14:textId="5D883161" w:rsidR="00C85AA2" w:rsidRDefault="00C85AA2" w:rsidP="00A16B71">
      <w:pPr>
        <w:pStyle w:val="Prrafodelista"/>
        <w:numPr>
          <w:ilvl w:val="2"/>
          <w:numId w:val="15"/>
        </w:numPr>
      </w:pPr>
      <w:r>
        <w:t xml:space="preserve">Lengths: </w:t>
      </w:r>
      <w:r w:rsidR="00F46F08">
        <w:t>array de enteros que guarda las longitudes de las líneas en Data</w:t>
      </w:r>
      <w:r w:rsidR="00992136">
        <w:t>.</w:t>
      </w:r>
    </w:p>
    <w:p w14:paraId="6CDB97B5" w14:textId="38557F8F" w:rsidR="00D264FF" w:rsidRDefault="00D264FF" w:rsidP="00D264FF">
      <w:pPr>
        <w:pStyle w:val="Prrafodelista"/>
        <w:numPr>
          <w:ilvl w:val="1"/>
          <w:numId w:val="15"/>
        </w:numPr>
      </w:pPr>
      <w:r>
        <w:t xml:space="preserve">Reservamos memoria de forma dinámica para las </w:t>
      </w:r>
      <w:r w:rsidR="00EF5090">
        <w:t>longitudes de N posiciones</w:t>
      </w:r>
      <w:r>
        <w:t xml:space="preserve"> mediante la función malloc().</w:t>
      </w:r>
    </w:p>
    <w:p w14:paraId="2DA88C08" w14:textId="7B2C4838" w:rsidR="00D264FF" w:rsidRDefault="00D264FF" w:rsidP="00D264FF">
      <w:pPr>
        <w:pStyle w:val="Prrafodelista"/>
        <w:numPr>
          <w:ilvl w:val="1"/>
          <w:numId w:val="15"/>
        </w:numPr>
      </w:pPr>
      <w:r>
        <w:t>Reservamos memoria para almacenar los datos. Primero reservamos espacio para N punteros a Strings. Luego iteramos sobre N para reservar memoria de forma dinámica para cada una de las líneas que vamos a almacenar mediante la función malloc().</w:t>
      </w:r>
    </w:p>
    <w:p w14:paraId="3610E97F" w14:textId="77777777" w:rsidR="00D264FF" w:rsidRDefault="00D264FF" w:rsidP="00D264FF">
      <w:pPr>
        <w:pStyle w:val="Prrafodelista"/>
        <w:numPr>
          <w:ilvl w:val="1"/>
          <w:numId w:val="15"/>
        </w:numPr>
      </w:pPr>
      <w:r>
        <w:t>Reservamos memoria de forma dinámica para el buffer mediante la función malloc().</w:t>
      </w:r>
    </w:p>
    <w:p w14:paraId="2B1DD392" w14:textId="77777777" w:rsidR="00EF5090" w:rsidRDefault="00EF5090" w:rsidP="00EF5090">
      <w:pPr>
        <w:pStyle w:val="Prrafodelista"/>
        <w:numPr>
          <w:ilvl w:val="1"/>
          <w:numId w:val="15"/>
        </w:numPr>
      </w:pPr>
      <w:r>
        <w:t>Leemos líneas de entrada estándar hasta el fin del fichero:</w:t>
      </w:r>
    </w:p>
    <w:p w14:paraId="6D3BE40C" w14:textId="20D677CA" w:rsidR="00D264FF" w:rsidRDefault="00D70E00" w:rsidP="008A2AFC">
      <w:pPr>
        <w:pStyle w:val="Prrafodelista"/>
        <w:numPr>
          <w:ilvl w:val="2"/>
          <w:numId w:val="15"/>
        </w:numPr>
      </w:pPr>
      <w:r>
        <w:t>Asignamos a line</w:t>
      </w:r>
      <w:r w:rsidR="0071052D">
        <w:t>L</w:t>
      </w:r>
      <w:r>
        <w:t>ength la longitud de la línea que acabamos de leer.</w:t>
      </w:r>
    </w:p>
    <w:p w14:paraId="5D19B26B" w14:textId="03B0E258" w:rsidR="00D70E00" w:rsidRDefault="00972EE6" w:rsidP="008A2AFC">
      <w:pPr>
        <w:pStyle w:val="Prrafodelista"/>
        <w:numPr>
          <w:ilvl w:val="2"/>
          <w:numId w:val="15"/>
        </w:numPr>
      </w:pPr>
      <w:r>
        <w:t>Si no hemos llenado el array data</w:t>
      </w:r>
      <w:r w:rsidR="00B66F6A">
        <w:t>:</w:t>
      </w:r>
    </w:p>
    <w:p w14:paraId="67A7BC6D" w14:textId="7AE8E670" w:rsidR="00B66F6A" w:rsidRDefault="00B66F6A" w:rsidP="00B66F6A">
      <w:pPr>
        <w:pStyle w:val="Prrafodelista"/>
        <w:numPr>
          <w:ilvl w:val="3"/>
          <w:numId w:val="15"/>
        </w:numPr>
      </w:pPr>
      <w:r>
        <w:t>Copiamos la línea leída a la posición correspondiente (esto lo lleva la variable count)</w:t>
      </w:r>
    </w:p>
    <w:p w14:paraId="6E4CAFB6" w14:textId="401221A4" w:rsidR="00B66F6A" w:rsidRDefault="00CC750C" w:rsidP="00B66F6A">
      <w:pPr>
        <w:pStyle w:val="Prrafodelista"/>
        <w:numPr>
          <w:ilvl w:val="3"/>
          <w:numId w:val="15"/>
        </w:numPr>
      </w:pPr>
      <w:r>
        <w:t>Actualizamos en el array lengths la longitud de la línea que acabamos de almacenar.</w:t>
      </w:r>
    </w:p>
    <w:p w14:paraId="573708A0" w14:textId="376D56F4" w:rsidR="00CC750C" w:rsidRDefault="00A44831" w:rsidP="00B66F6A">
      <w:pPr>
        <w:pStyle w:val="Prrafodelista"/>
        <w:numPr>
          <w:ilvl w:val="3"/>
          <w:numId w:val="15"/>
        </w:numPr>
      </w:pPr>
      <w:r>
        <w:t>Incrementamos el contador.</w:t>
      </w:r>
    </w:p>
    <w:p w14:paraId="262EE2E9" w14:textId="641F3F4D" w:rsidR="00395EA5" w:rsidRDefault="00395EA5" w:rsidP="00395EA5">
      <w:pPr>
        <w:pStyle w:val="Prrafodelista"/>
        <w:numPr>
          <w:ilvl w:val="2"/>
          <w:numId w:val="15"/>
        </w:numPr>
      </w:pPr>
      <w:r>
        <w:t>Si ya está lleno el array data:</w:t>
      </w:r>
    </w:p>
    <w:p w14:paraId="41A88105" w14:textId="43E4FED5" w:rsidR="00395EA5" w:rsidRDefault="008F4C2C" w:rsidP="00395EA5">
      <w:pPr>
        <w:pStyle w:val="Prrafodelista"/>
        <w:numPr>
          <w:ilvl w:val="3"/>
          <w:numId w:val="15"/>
        </w:numPr>
      </w:pPr>
      <w:r>
        <w:t>Inicializamos la peor línea como la primera.</w:t>
      </w:r>
    </w:p>
    <w:p w14:paraId="7EA6437F" w14:textId="53990B5D" w:rsidR="008F4C2C" w:rsidRDefault="008F4C2C" w:rsidP="00395EA5">
      <w:pPr>
        <w:pStyle w:val="Prrafodelista"/>
        <w:numPr>
          <w:ilvl w:val="3"/>
          <w:numId w:val="15"/>
        </w:numPr>
      </w:pPr>
      <w:r>
        <w:t xml:space="preserve">Iteramos sobre el resto de </w:t>
      </w:r>
      <w:r w:rsidR="004F12B6">
        <w:t>las líneas</w:t>
      </w:r>
      <w:r>
        <w:t xml:space="preserve"> para comprobar </w:t>
      </w:r>
      <w:r w:rsidR="004F12B6">
        <w:t>cuál</w:t>
      </w:r>
      <w:r w:rsidR="00171D7D">
        <w:t xml:space="preserve"> es realmente la peor, actualizando worstLine y worstLineIndex cada vez que encontramos una peor</w:t>
      </w:r>
      <w:r w:rsidR="009529C5">
        <w:t>.</w:t>
      </w:r>
    </w:p>
    <w:p w14:paraId="17F498BC" w14:textId="0099B9C9" w:rsidR="009529C5" w:rsidRDefault="009529C5" w:rsidP="00395EA5">
      <w:pPr>
        <w:pStyle w:val="Prrafodelista"/>
        <w:numPr>
          <w:ilvl w:val="3"/>
          <w:numId w:val="15"/>
        </w:numPr>
      </w:pPr>
      <w:r>
        <w:t xml:space="preserve">Comprobamos si la longitud de la línea que acabamos de leer es mayor que la peor de nuestro array Data. Si es así, </w:t>
      </w:r>
      <w:r w:rsidR="00AC5892">
        <w:t>reemplazamos la peor línea con la nueva</w:t>
      </w:r>
      <w:r w:rsidR="00C379A5">
        <w:t>.</w:t>
      </w:r>
    </w:p>
    <w:p w14:paraId="52CDDD0D" w14:textId="7F3AA11A" w:rsidR="00C379A5" w:rsidRDefault="00ED4249" w:rsidP="00C379A5">
      <w:pPr>
        <w:pStyle w:val="Prrafodelista"/>
        <w:numPr>
          <w:ilvl w:val="1"/>
          <w:numId w:val="15"/>
        </w:numPr>
      </w:pPr>
      <w:r>
        <w:t xml:space="preserve">Ordenamos el array Data resultante (una vez leídas todas las líneas) mediante </w:t>
      </w:r>
      <w:r w:rsidR="00DC2454">
        <w:t>Quicksort</w:t>
      </w:r>
      <w:r w:rsidR="0067079C">
        <w:t xml:space="preserve"> utilizando la función compareStringsByLength</w:t>
      </w:r>
      <w:r w:rsidR="006A18FF">
        <w:t>.</w:t>
      </w:r>
    </w:p>
    <w:p w14:paraId="2BFB698A" w14:textId="02CC12D4" w:rsidR="006A18FF" w:rsidRDefault="006A18FF" w:rsidP="006A18FF">
      <w:pPr>
        <w:pStyle w:val="Prrafodelista"/>
        <w:numPr>
          <w:ilvl w:val="1"/>
          <w:numId w:val="15"/>
        </w:numPr>
      </w:pPr>
      <w:r>
        <w:t xml:space="preserve">Iteramos sobre el array </w:t>
      </w:r>
      <w:r w:rsidR="00D05843">
        <w:t>D</w:t>
      </w:r>
      <w:r>
        <w:t>ata:</w:t>
      </w:r>
    </w:p>
    <w:p w14:paraId="670CA28E" w14:textId="3CD8333D" w:rsidR="006A18FF" w:rsidRDefault="006A18FF" w:rsidP="006A18FF">
      <w:pPr>
        <w:pStyle w:val="Prrafodelista"/>
        <w:numPr>
          <w:ilvl w:val="2"/>
          <w:numId w:val="15"/>
        </w:numPr>
      </w:pPr>
      <w:r>
        <w:t xml:space="preserve">Imprimimos por salida estándar, </w:t>
      </w:r>
      <w:r w:rsidR="00D05843">
        <w:t>empezando por la primera posición, que contiene la línea más larga.</w:t>
      </w:r>
    </w:p>
    <w:p w14:paraId="6AC5101A" w14:textId="77777777" w:rsidR="006A18FF" w:rsidRDefault="006A18FF" w:rsidP="006A18FF">
      <w:pPr>
        <w:pStyle w:val="Prrafodelista"/>
        <w:numPr>
          <w:ilvl w:val="2"/>
          <w:numId w:val="15"/>
        </w:numPr>
      </w:pPr>
      <w:r>
        <w:t>Liberamos la memoria que albergaba la línea impresa.</w:t>
      </w:r>
    </w:p>
    <w:p w14:paraId="3596846F" w14:textId="77777777" w:rsidR="006A18FF" w:rsidRDefault="006A18FF" w:rsidP="006A18FF">
      <w:pPr>
        <w:pStyle w:val="Prrafodelista"/>
        <w:numPr>
          <w:ilvl w:val="1"/>
          <w:numId w:val="15"/>
        </w:numPr>
      </w:pPr>
      <w:r>
        <w:t>Liberamos la memoria de las variables data y buffer.</w:t>
      </w:r>
    </w:p>
    <w:p w14:paraId="0924D462" w14:textId="77777777" w:rsidR="00D05843" w:rsidRDefault="00D05843" w:rsidP="00D05843">
      <w:pPr>
        <w:pStyle w:val="Prrafodelista"/>
        <w:ind w:left="1440"/>
      </w:pPr>
    </w:p>
    <w:p w14:paraId="24D02051" w14:textId="6E9BCF05" w:rsidR="00D05843" w:rsidRPr="002F002B" w:rsidRDefault="00DC2454" w:rsidP="00D05843">
      <w:pPr>
        <w:pStyle w:val="Prrafodelista"/>
        <w:numPr>
          <w:ilvl w:val="0"/>
          <w:numId w:val="15"/>
        </w:numPr>
        <w:rPr>
          <w:lang w:val="en-US"/>
        </w:rPr>
      </w:pPr>
      <w:r w:rsidRPr="002F002B">
        <w:rPr>
          <w:lang w:val="en-US"/>
        </w:rPr>
        <w:t>CompareStringsByLength (</w:t>
      </w:r>
      <w:r w:rsidR="002F002B" w:rsidRPr="002F002B">
        <w:rPr>
          <w:lang w:val="en-US"/>
        </w:rPr>
        <w:t>const void * a, const void * b)</w:t>
      </w:r>
      <w:r w:rsidR="000E0CD4">
        <w:rPr>
          <w:lang w:val="en-US"/>
        </w:rPr>
        <w:t>: int</w:t>
      </w:r>
    </w:p>
    <w:p w14:paraId="63FE8DB5" w14:textId="007281B3" w:rsidR="002F002B" w:rsidRDefault="002F002B" w:rsidP="002F002B">
      <w:pPr>
        <w:pStyle w:val="Prrafodelista"/>
        <w:numPr>
          <w:ilvl w:val="1"/>
          <w:numId w:val="15"/>
        </w:numPr>
        <w:rPr>
          <w:lang w:val="es-ES"/>
        </w:rPr>
      </w:pPr>
      <w:r w:rsidRPr="002F32ED">
        <w:rPr>
          <w:lang w:val="es-ES"/>
        </w:rPr>
        <w:t xml:space="preserve">Función </w:t>
      </w:r>
      <w:r w:rsidR="002F32ED" w:rsidRPr="002F32ED">
        <w:rPr>
          <w:lang w:val="es-ES"/>
        </w:rPr>
        <w:t xml:space="preserve">auxiliar que utiliza el </w:t>
      </w:r>
      <w:r w:rsidR="002F32ED">
        <w:rPr>
          <w:lang w:val="es-ES"/>
        </w:rPr>
        <w:t>Quicksort para comparar 2 variables</w:t>
      </w:r>
      <w:r w:rsidR="00C33903">
        <w:rPr>
          <w:lang w:val="es-ES"/>
        </w:rPr>
        <w:t xml:space="preserve">. </w:t>
      </w:r>
    </w:p>
    <w:p w14:paraId="2BA68D35" w14:textId="42BE354D" w:rsidR="000E6D74" w:rsidRDefault="00C33903" w:rsidP="002F002B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 xml:space="preserve">Devuelve </w:t>
      </w:r>
      <w:r w:rsidR="000E6D74">
        <w:rPr>
          <w:lang w:val="es-ES"/>
        </w:rPr>
        <w:t xml:space="preserve">0 </w:t>
      </w:r>
      <w:r>
        <w:rPr>
          <w:lang w:val="es-ES"/>
        </w:rPr>
        <w:t xml:space="preserve">si la longitud de </w:t>
      </w:r>
      <w:r w:rsidR="000E6D74">
        <w:rPr>
          <w:lang w:val="es-ES"/>
        </w:rPr>
        <w:t>los strings es igual</w:t>
      </w:r>
      <w:r w:rsidR="003E52D5">
        <w:rPr>
          <w:lang w:val="es-ES"/>
        </w:rPr>
        <w:t>.</w:t>
      </w:r>
    </w:p>
    <w:p w14:paraId="43D65187" w14:textId="73076AD7" w:rsidR="001D47E2" w:rsidRPr="001D47E2" w:rsidRDefault="000E6D74" w:rsidP="001D47E2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 xml:space="preserve">Devuelve un número positivo </w:t>
      </w:r>
      <w:r w:rsidR="001D47E2">
        <w:rPr>
          <w:lang w:val="es-ES"/>
        </w:rPr>
        <w:t>si la longitud de a es mayor a la de b</w:t>
      </w:r>
      <w:r w:rsidR="003E52D5">
        <w:rPr>
          <w:lang w:val="es-ES"/>
        </w:rPr>
        <w:t>.</w:t>
      </w:r>
    </w:p>
    <w:p w14:paraId="01554B95" w14:textId="2AA3AE82" w:rsidR="003E52D5" w:rsidRDefault="001D47E2" w:rsidP="002F002B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Devuelve un número negativo en caso contrario</w:t>
      </w:r>
      <w:r w:rsidR="003E52D5">
        <w:rPr>
          <w:lang w:val="es-ES"/>
        </w:rPr>
        <w:t>.</w:t>
      </w:r>
    </w:p>
    <w:p w14:paraId="77F1C3C0" w14:textId="691BFEE4" w:rsidR="001D47E2" w:rsidRPr="003E52D5" w:rsidRDefault="003E52D5" w:rsidP="003E52D5">
      <w:pPr>
        <w:spacing w:before="0"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78759F2" w14:textId="391C7051" w:rsidR="00F76F0F" w:rsidRDefault="00F76F0F" w:rsidP="00F76F0F">
      <w:pPr>
        <w:pStyle w:val="Ttulo3"/>
        <w:rPr>
          <w:lang w:val="es-ES"/>
        </w:rPr>
      </w:pPr>
      <w:bookmarkStart w:id="9" w:name="_Toc182211292"/>
      <w:r>
        <w:rPr>
          <w:lang w:val="es-ES"/>
        </w:rPr>
        <w:lastRenderedPageBreak/>
        <w:t>Test.c</w:t>
      </w:r>
      <w:bookmarkEnd w:id="9"/>
    </w:p>
    <w:p w14:paraId="0A07FA30" w14:textId="2702246C" w:rsidR="00D26A25" w:rsidRDefault="006F3E76" w:rsidP="00D26A2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Constantes:</w:t>
      </w:r>
    </w:p>
    <w:p w14:paraId="4E2F2DE4" w14:textId="464B2C08" w:rsidR="00A8642B" w:rsidRDefault="007D45E9" w:rsidP="006F3E76">
      <w:pPr>
        <w:pStyle w:val="Prrafodelista"/>
        <w:numPr>
          <w:ilvl w:val="1"/>
          <w:numId w:val="15"/>
        </w:numPr>
        <w:rPr>
          <w:lang w:val="es-ES"/>
        </w:rPr>
      </w:pPr>
      <w:proofErr w:type="spellStart"/>
      <w:r>
        <w:rPr>
          <w:lang w:val="es-ES"/>
        </w:rPr>
        <w:t>Flags</w:t>
      </w:r>
      <w:proofErr w:type="spellEnd"/>
      <w:r>
        <w:rPr>
          <w:lang w:val="es-ES"/>
        </w:rPr>
        <w:t xml:space="preserve">: </w:t>
      </w:r>
      <w:r w:rsidR="00BB4884">
        <w:rPr>
          <w:lang w:val="es-ES"/>
        </w:rPr>
        <w:t>arra</w:t>
      </w:r>
      <w:r w:rsidR="008D04D7">
        <w:rPr>
          <w:lang w:val="es-ES"/>
        </w:rPr>
        <w:t xml:space="preserve">y de </w:t>
      </w:r>
      <w:proofErr w:type="spellStart"/>
      <w:r w:rsidR="008D04D7">
        <w:rPr>
          <w:lang w:val="es-ES"/>
        </w:rPr>
        <w:t>strings</w:t>
      </w:r>
      <w:proofErr w:type="spellEnd"/>
      <w:r w:rsidR="008D04D7">
        <w:rPr>
          <w:lang w:val="es-ES"/>
        </w:rPr>
        <w:t xml:space="preserve"> que </w:t>
      </w:r>
      <w:r w:rsidR="00A8642B">
        <w:rPr>
          <w:lang w:val="es-ES"/>
        </w:rPr>
        <w:t>contiene los argumentos permitidos, estos son “-head”,</w:t>
      </w:r>
      <w:r w:rsidR="00F413E8">
        <w:rPr>
          <w:lang w:val="es-ES"/>
        </w:rPr>
        <w:t xml:space="preserve"> </w:t>
      </w:r>
      <w:r w:rsidR="00A8642B">
        <w:rPr>
          <w:lang w:val="es-ES"/>
        </w:rPr>
        <w:t>”-</w:t>
      </w:r>
      <w:proofErr w:type="spellStart"/>
      <w:r w:rsidR="00A8642B">
        <w:rPr>
          <w:lang w:val="es-ES"/>
        </w:rPr>
        <w:t>tail</w:t>
      </w:r>
      <w:proofErr w:type="spellEnd"/>
      <w:r w:rsidR="00A8642B">
        <w:rPr>
          <w:lang w:val="es-ES"/>
        </w:rPr>
        <w:t>“,</w:t>
      </w:r>
      <w:r w:rsidR="00F413E8">
        <w:rPr>
          <w:lang w:val="es-ES"/>
        </w:rPr>
        <w:t xml:space="preserve"> </w:t>
      </w:r>
    </w:p>
    <w:p w14:paraId="1FC96AE2" w14:textId="14ECD015" w:rsidR="00A8642B" w:rsidRDefault="00A8642B" w:rsidP="00A8642B">
      <w:pPr>
        <w:pStyle w:val="Prrafodelista"/>
        <w:ind w:left="1440"/>
        <w:rPr>
          <w:lang w:val="es-ES"/>
        </w:rPr>
      </w:pPr>
      <w:r>
        <w:rPr>
          <w:lang w:val="es-ES"/>
        </w:rPr>
        <w:t>”-</w:t>
      </w:r>
      <w:proofErr w:type="spellStart"/>
      <w:r>
        <w:rPr>
          <w:lang w:val="es-ES"/>
        </w:rPr>
        <w:t>longlines</w:t>
      </w:r>
      <w:proofErr w:type="spellEnd"/>
      <w:r>
        <w:rPr>
          <w:lang w:val="es-ES"/>
        </w:rPr>
        <w:t>”.</w:t>
      </w:r>
    </w:p>
    <w:p w14:paraId="078DB015" w14:textId="6CDC16BF" w:rsidR="00F413E8" w:rsidRDefault="00F413E8" w:rsidP="00F413E8">
      <w:pPr>
        <w:pStyle w:val="Prrafodelista"/>
        <w:numPr>
          <w:ilvl w:val="1"/>
          <w:numId w:val="15"/>
        </w:numPr>
        <w:rPr>
          <w:lang w:val="es-ES"/>
        </w:rPr>
      </w:pPr>
      <w:proofErr w:type="spellStart"/>
      <w:r>
        <w:rPr>
          <w:lang w:val="es-ES"/>
        </w:rPr>
        <w:t>Usage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que contiene las instrucciones de uso del </w:t>
      </w:r>
      <w:r w:rsidR="00A1461C">
        <w:rPr>
          <w:lang w:val="es-ES"/>
        </w:rPr>
        <w:t>test</w:t>
      </w:r>
      <w:r w:rsidR="008C2857">
        <w:rPr>
          <w:lang w:val="es-ES"/>
        </w:rPr>
        <w:t>.</w:t>
      </w:r>
    </w:p>
    <w:p w14:paraId="66151FFB" w14:textId="23CF9035" w:rsidR="00A1461C" w:rsidRDefault="00A1461C" w:rsidP="00F413E8">
      <w:pPr>
        <w:pStyle w:val="Prrafodelista"/>
        <w:numPr>
          <w:ilvl w:val="1"/>
          <w:numId w:val="15"/>
        </w:numPr>
        <w:rPr>
          <w:lang w:val="es-ES"/>
        </w:rPr>
      </w:pPr>
      <w:proofErr w:type="spellStart"/>
      <w:r>
        <w:rPr>
          <w:lang w:val="es-ES"/>
        </w:rPr>
        <w:t>Default_Lines</w:t>
      </w:r>
      <w:proofErr w:type="spellEnd"/>
      <w:r>
        <w:rPr>
          <w:lang w:val="es-ES"/>
        </w:rPr>
        <w:t>:</w:t>
      </w:r>
      <w:r w:rsidR="008C2857">
        <w:rPr>
          <w:lang w:val="es-ES"/>
        </w:rPr>
        <w:t xml:space="preserve"> entero que contiene el número de líneas por defecto (10)</w:t>
      </w:r>
    </w:p>
    <w:p w14:paraId="4827D0AD" w14:textId="384F482A" w:rsidR="00163082" w:rsidRPr="00136740" w:rsidRDefault="00431908" w:rsidP="00DE61A1">
      <w:pPr>
        <w:pStyle w:val="Prrafodelista"/>
        <w:numPr>
          <w:ilvl w:val="0"/>
          <w:numId w:val="15"/>
        </w:numPr>
        <w:rPr>
          <w:lang w:val="en-US"/>
        </w:rPr>
      </w:pPr>
      <w:r w:rsidRPr="00136740">
        <w:rPr>
          <w:lang w:val="en-US"/>
        </w:rPr>
        <w:t>Main (</w:t>
      </w:r>
      <w:r w:rsidR="00DE61A1" w:rsidRPr="00136740">
        <w:rPr>
          <w:lang w:val="en-US"/>
        </w:rPr>
        <w:t xml:space="preserve">int </w:t>
      </w:r>
      <w:proofErr w:type="spellStart"/>
      <w:r w:rsidR="00DE61A1" w:rsidRPr="00136740">
        <w:rPr>
          <w:lang w:val="en-US"/>
        </w:rPr>
        <w:t>argc</w:t>
      </w:r>
      <w:proofErr w:type="spellEnd"/>
      <w:r w:rsidR="00DE61A1" w:rsidRPr="00136740">
        <w:rPr>
          <w:lang w:val="en-US"/>
        </w:rPr>
        <w:t xml:space="preserve">, char* </w:t>
      </w:r>
      <w:proofErr w:type="spellStart"/>
      <w:proofErr w:type="gramStart"/>
      <w:r w:rsidR="00DE61A1" w:rsidRPr="00136740">
        <w:rPr>
          <w:lang w:val="en-US"/>
        </w:rPr>
        <w:t>argv</w:t>
      </w:r>
      <w:proofErr w:type="spellEnd"/>
      <w:r w:rsidR="00DE61A1" w:rsidRPr="00136740">
        <w:rPr>
          <w:lang w:val="en-US"/>
        </w:rPr>
        <w:t>[</w:t>
      </w:r>
      <w:proofErr w:type="gramEnd"/>
      <w:r w:rsidR="00DE61A1" w:rsidRPr="00136740">
        <w:rPr>
          <w:lang w:val="en-US"/>
        </w:rPr>
        <w:t>])</w:t>
      </w:r>
      <w:r w:rsidR="002E5A20">
        <w:rPr>
          <w:lang w:val="en-US"/>
        </w:rPr>
        <w:t>:</w:t>
      </w:r>
    </w:p>
    <w:p w14:paraId="2B359338" w14:textId="10F1BF1D" w:rsidR="00136740" w:rsidRDefault="0095074A" w:rsidP="00136740">
      <w:pPr>
        <w:pStyle w:val="Prrafodelista"/>
        <w:numPr>
          <w:ilvl w:val="1"/>
          <w:numId w:val="15"/>
        </w:numPr>
        <w:rPr>
          <w:lang w:val="es-ES"/>
        </w:rPr>
      </w:pPr>
      <w:r w:rsidRPr="0095074A">
        <w:rPr>
          <w:lang w:val="es-ES"/>
        </w:rPr>
        <w:t>Es el programa principal del test</w:t>
      </w:r>
      <w:r>
        <w:rPr>
          <w:lang w:val="es-ES"/>
        </w:rPr>
        <w:t>.</w:t>
      </w:r>
    </w:p>
    <w:p w14:paraId="3F320AC6" w14:textId="727E0118" w:rsidR="0095074A" w:rsidRDefault="00B674EB" w:rsidP="00136740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Variables:</w:t>
      </w:r>
    </w:p>
    <w:p w14:paraId="0E7F326C" w14:textId="2E275A53" w:rsidR="00B674EB" w:rsidRDefault="00B674EB" w:rsidP="00B674EB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 xml:space="preserve">N: entero que guarda </w:t>
      </w:r>
      <w:r w:rsidR="00741DC0">
        <w:rPr>
          <w:lang w:val="es-ES"/>
        </w:rPr>
        <w:t>el número de</w:t>
      </w:r>
      <w:r>
        <w:rPr>
          <w:lang w:val="es-ES"/>
        </w:rPr>
        <w:t xml:space="preserve"> líneas </w:t>
      </w:r>
      <w:r w:rsidR="00012F3D">
        <w:rPr>
          <w:lang w:val="es-ES"/>
        </w:rPr>
        <w:t xml:space="preserve">que </w:t>
      </w:r>
      <w:r w:rsidR="00741DC0">
        <w:rPr>
          <w:lang w:val="es-ES"/>
        </w:rPr>
        <w:t>especifica el usuario.</w:t>
      </w:r>
    </w:p>
    <w:p w14:paraId="22626A09" w14:textId="483DEC61" w:rsidR="00741DC0" w:rsidRDefault="0058350E" w:rsidP="00B674EB">
      <w:pPr>
        <w:pStyle w:val="Prrafodelista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Selection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que guarda </w:t>
      </w:r>
      <w:r w:rsidR="000724D5">
        <w:rPr>
          <w:lang w:val="es-ES"/>
        </w:rPr>
        <w:t>el “mandato”</w:t>
      </w:r>
      <w:r>
        <w:rPr>
          <w:lang w:val="es-ES"/>
        </w:rPr>
        <w:t xml:space="preserve"> que introduce el usuario por entrada estándar.</w:t>
      </w:r>
    </w:p>
    <w:p w14:paraId="4D1C8A23" w14:textId="7A3CDA30" w:rsidR="0058350E" w:rsidRDefault="005F3265" w:rsidP="000724D5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Control de argumentos:</w:t>
      </w:r>
    </w:p>
    <w:p w14:paraId="7AC59B90" w14:textId="5C32FE87" w:rsidR="005F3265" w:rsidRDefault="005F3265" w:rsidP="005F3265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>Si el número de argumentos es igual a 3:</w:t>
      </w:r>
    </w:p>
    <w:p w14:paraId="6AF3DF2F" w14:textId="526FE288" w:rsidR="005F3265" w:rsidRDefault="00B2709B" w:rsidP="005F3265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 xml:space="preserve">Actualizamos </w:t>
      </w:r>
      <w:r w:rsidR="008E466D">
        <w:rPr>
          <w:lang w:val="es-ES"/>
        </w:rPr>
        <w:t>el valor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selection</w:t>
      </w:r>
      <w:proofErr w:type="spellEnd"/>
      <w:r>
        <w:rPr>
          <w:lang w:val="es-ES"/>
        </w:rPr>
        <w:t xml:space="preserve"> </w:t>
      </w:r>
      <w:r w:rsidR="008E466D">
        <w:rPr>
          <w:lang w:val="es-ES"/>
        </w:rPr>
        <w:t xml:space="preserve">con </w:t>
      </w:r>
      <w:proofErr w:type="spellStart"/>
      <w:r w:rsidR="008E466D">
        <w:rPr>
          <w:lang w:val="es-ES"/>
        </w:rPr>
        <w:t>argv</w:t>
      </w:r>
      <w:proofErr w:type="spellEnd"/>
      <w:r w:rsidR="008E466D">
        <w:rPr>
          <w:lang w:val="es-ES"/>
        </w:rPr>
        <w:t>[1]</w:t>
      </w:r>
    </w:p>
    <w:p w14:paraId="300DA8F1" w14:textId="544C4F66" w:rsidR="008E466D" w:rsidRDefault="008E466D" w:rsidP="005F3265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 xml:space="preserve">Actualizamos el valor de N con </w:t>
      </w:r>
      <w:r w:rsidR="00240CCC">
        <w:rPr>
          <w:lang w:val="es-ES"/>
        </w:rPr>
        <w:t xml:space="preserve">la conversión de </w:t>
      </w:r>
      <w:proofErr w:type="spellStart"/>
      <w:r w:rsidR="00240CCC">
        <w:rPr>
          <w:lang w:val="es-ES"/>
        </w:rPr>
        <w:t>argv</w:t>
      </w:r>
      <w:proofErr w:type="spellEnd"/>
      <w:r w:rsidR="00240CCC">
        <w:rPr>
          <w:lang w:val="es-ES"/>
        </w:rPr>
        <w:t>[2] a entero</w:t>
      </w:r>
    </w:p>
    <w:p w14:paraId="0A83CDB8" w14:textId="0F8688AD" w:rsidR="00240CCC" w:rsidRDefault="00240CCC" w:rsidP="00240CCC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 xml:space="preserve">Si el número de argumentos es igual a </w:t>
      </w:r>
      <w:r w:rsidR="00FD4FAA">
        <w:rPr>
          <w:lang w:val="es-ES"/>
        </w:rPr>
        <w:t>2:</w:t>
      </w:r>
    </w:p>
    <w:p w14:paraId="60C76745" w14:textId="65DC3A76" w:rsidR="008E466D" w:rsidRDefault="00240CCC" w:rsidP="00FD4FAA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 xml:space="preserve">Actualizamos el valor de </w:t>
      </w:r>
      <w:proofErr w:type="spellStart"/>
      <w:r>
        <w:rPr>
          <w:lang w:val="es-ES"/>
        </w:rPr>
        <w:t>selection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argv</w:t>
      </w:r>
      <w:proofErr w:type="spellEnd"/>
      <w:r>
        <w:rPr>
          <w:lang w:val="es-ES"/>
        </w:rPr>
        <w:t>[1]</w:t>
      </w:r>
    </w:p>
    <w:p w14:paraId="56A0671A" w14:textId="1B76FD88" w:rsidR="00FD4FAA" w:rsidRDefault="00FD4FAA" w:rsidP="00FD4FAA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>En caso contrario, imprimimos un error por la salida estándar de err</w:t>
      </w:r>
      <w:r w:rsidR="00F07D5C">
        <w:rPr>
          <w:lang w:val="es-ES"/>
        </w:rPr>
        <w:t>or, imprimimos el correcto uso y salimos de la función con un error (1)</w:t>
      </w:r>
    </w:p>
    <w:p w14:paraId="4527E4F2" w14:textId="07D9E10A" w:rsidR="00EC584B" w:rsidRDefault="00EC584B" w:rsidP="00EC584B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Control de selección:</w:t>
      </w:r>
    </w:p>
    <w:p w14:paraId="7D27B662" w14:textId="77777777" w:rsidR="004C54F3" w:rsidRDefault="00EF5CE8" w:rsidP="00EC584B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 xml:space="preserve">Comprobamos si </w:t>
      </w:r>
      <w:r w:rsidR="00A453CD">
        <w:rPr>
          <w:lang w:val="es-ES"/>
        </w:rPr>
        <w:t xml:space="preserve">el </w:t>
      </w:r>
      <w:proofErr w:type="spellStart"/>
      <w:r w:rsidR="00A453CD">
        <w:rPr>
          <w:lang w:val="es-ES"/>
        </w:rPr>
        <w:t>string</w:t>
      </w:r>
      <w:proofErr w:type="spellEnd"/>
      <w:r w:rsidR="00A453CD">
        <w:rPr>
          <w:lang w:val="es-ES"/>
        </w:rPr>
        <w:t xml:space="preserve"> que ha introducido el usuario se corresponde con alguno de los argumentos permitidos</w:t>
      </w:r>
      <w:r w:rsidR="004C54F3">
        <w:rPr>
          <w:lang w:val="es-ES"/>
        </w:rPr>
        <w:t>.</w:t>
      </w:r>
    </w:p>
    <w:p w14:paraId="64F2F10F" w14:textId="2123E360" w:rsidR="004C54F3" w:rsidRDefault="004C54F3" w:rsidP="004C54F3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>Si es así, llama a la función correspondiente</w:t>
      </w:r>
      <w:r w:rsidR="008028EF">
        <w:rPr>
          <w:lang w:val="es-ES"/>
        </w:rPr>
        <w:t xml:space="preserve"> y almacena su resultado en la variable </w:t>
      </w:r>
      <w:proofErr w:type="spellStart"/>
      <w:r w:rsidR="008028EF">
        <w:rPr>
          <w:lang w:val="es-ES"/>
        </w:rPr>
        <w:t>result</w:t>
      </w:r>
      <w:proofErr w:type="spellEnd"/>
    </w:p>
    <w:p w14:paraId="700E276D" w14:textId="140503B7" w:rsidR="00EC584B" w:rsidRDefault="004C54F3" w:rsidP="008028EF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>Si no, imprimimos el correcto uso y salimos de la función con un error (1)</w:t>
      </w:r>
    </w:p>
    <w:p w14:paraId="746D6694" w14:textId="5544DEAB" w:rsidR="008028EF" w:rsidRDefault="008028EF" w:rsidP="008028EF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Impresión del resultado</w:t>
      </w:r>
    </w:p>
    <w:p w14:paraId="1C39651C" w14:textId="52134B70" w:rsidR="008028EF" w:rsidRPr="004C54F3" w:rsidRDefault="00861588" w:rsidP="008028EF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>Si el resultado es distinto de 0, imprimimos un error y salimos de la función con un error (2)</w:t>
      </w:r>
    </w:p>
    <w:p w14:paraId="2A86E5F5" w14:textId="2E5881B9" w:rsidR="00C22969" w:rsidRDefault="003E52D5" w:rsidP="003E52D5">
      <w:pPr>
        <w:rPr>
          <w:lang w:val="es-ES"/>
        </w:rPr>
      </w:pPr>
      <w:r w:rsidRPr="0095074A">
        <w:rPr>
          <w:lang w:val="es-ES"/>
        </w:rPr>
        <w:tab/>
      </w:r>
    </w:p>
    <w:p w14:paraId="0FAB012B" w14:textId="375A6537" w:rsidR="003E52D5" w:rsidRPr="0095074A" w:rsidRDefault="00C22969" w:rsidP="00C22969">
      <w:pPr>
        <w:spacing w:before="0"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173294C7" w14:textId="5F2581AC" w:rsidR="00C001D3" w:rsidRPr="009436A3" w:rsidRDefault="00F94257" w:rsidP="009436A3">
      <w:pPr>
        <w:pStyle w:val="Ttulo2"/>
      </w:pPr>
      <w:bookmarkStart w:id="10" w:name="_Toc182211293"/>
      <w:r>
        <w:lastRenderedPageBreak/>
        <w:t>Principales Funciones</w:t>
      </w:r>
      <w:bookmarkEnd w:id="10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001D3" w:rsidRPr="00C001D3" w14:paraId="7AD9E172" w14:textId="77777777" w:rsidTr="00246CA0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3AAED43D" w:rsidR="00C001D3" w:rsidRPr="004963AE" w:rsidRDefault="00D178A0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246CA0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85" w:type="dxa"/>
          </w:tcPr>
          <w:p w14:paraId="1AE42020" w14:textId="1426014B" w:rsidR="00C001D3" w:rsidRPr="00C001D3" w:rsidRDefault="00363F6A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argc</w:t>
            </w:r>
            <w:proofErr w:type="spellEnd"/>
          </w:p>
        </w:tc>
        <w:tc>
          <w:tcPr>
            <w:tcW w:w="1104" w:type="dxa"/>
          </w:tcPr>
          <w:p w14:paraId="3CB1228C" w14:textId="18F10406" w:rsidR="00C001D3" w:rsidRPr="00C001D3" w:rsidRDefault="00363F6A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7287342A" w14:textId="48E4DFDD" w:rsidR="00C001D3" w:rsidRPr="00C001D3" w:rsidRDefault="00615DA4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Número de argumentos que reci</w:t>
            </w:r>
            <w:r w:rsidR="00CA2A54">
              <w:rPr>
                <w:b/>
                <w:bCs/>
              </w:rPr>
              <w:t>be el programa</w:t>
            </w:r>
          </w:p>
        </w:tc>
      </w:tr>
      <w:tr w:rsidR="00C001D3" w:rsidRPr="00C001D3" w14:paraId="3E2454BB" w14:textId="77777777" w:rsidTr="00246CA0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E7F47A9" w14:textId="1ACED92E" w:rsidR="00C001D3" w:rsidRPr="004963AE" w:rsidRDefault="00C001D3" w:rsidP="00651B9B">
            <w:r w:rsidRPr="004963AE">
              <w:t>Argumento 2</w:t>
            </w:r>
          </w:p>
        </w:tc>
        <w:tc>
          <w:tcPr>
            <w:tcW w:w="1985" w:type="dxa"/>
          </w:tcPr>
          <w:p w14:paraId="03ED0919" w14:textId="6FDBBFB2" w:rsidR="00C001D3" w:rsidRPr="00C001D3" w:rsidRDefault="00363F6A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argv</w:t>
            </w:r>
            <w:proofErr w:type="spellEnd"/>
          </w:p>
        </w:tc>
        <w:tc>
          <w:tcPr>
            <w:tcW w:w="1104" w:type="dxa"/>
          </w:tcPr>
          <w:p w14:paraId="3782B5D6" w14:textId="09A3C62E" w:rsidR="00C001D3" w:rsidRPr="00C001D3" w:rsidRDefault="00C27AB5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615DA4">
              <w:rPr>
                <w:b/>
                <w:bCs/>
              </w:rPr>
              <w:t>har</w:t>
            </w:r>
            <w:proofErr w:type="spellEnd"/>
            <w:r>
              <w:rPr>
                <w:b/>
                <w:bCs/>
              </w:rPr>
              <w:t>**</w:t>
            </w:r>
          </w:p>
        </w:tc>
        <w:tc>
          <w:tcPr>
            <w:tcW w:w="3574" w:type="dxa"/>
          </w:tcPr>
          <w:p w14:paraId="2C869D99" w14:textId="4EAA77D2" w:rsidR="00C001D3" w:rsidRPr="00C001D3" w:rsidRDefault="00CA2A54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Array que contiene los distintos argumentos</w:t>
            </w:r>
          </w:p>
        </w:tc>
      </w:tr>
      <w:tr w:rsidR="00C001D3" w:rsidRPr="00C001D3" w14:paraId="77A4958F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85" w:type="dxa"/>
          </w:tcPr>
          <w:p w14:paraId="3D1BFA14" w14:textId="402B71D2" w:rsidR="00C001D3" w:rsidRPr="00C001D3" w:rsidRDefault="00CA2A54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</w:tcPr>
          <w:p w14:paraId="75559D3D" w14:textId="319D6486" w:rsidR="00C001D3" w:rsidRPr="00C001D3" w:rsidRDefault="00C27AB5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707E3467" w14:textId="3DBA6BF6" w:rsidR="00C001D3" w:rsidRPr="00C001D3" w:rsidRDefault="00BA645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</w:t>
            </w:r>
            <w:r w:rsidR="00BC5E3C">
              <w:rPr>
                <w:b/>
                <w:bCs/>
              </w:rPr>
              <w:t xml:space="preserve"> especificadas por el usuario</w:t>
            </w:r>
          </w:p>
        </w:tc>
      </w:tr>
      <w:tr w:rsidR="00C001D3" w:rsidRPr="00C001D3" w14:paraId="6DEA7EAC" w14:textId="77777777" w:rsidTr="00C001D3">
        <w:tc>
          <w:tcPr>
            <w:tcW w:w="1621" w:type="dxa"/>
          </w:tcPr>
          <w:p w14:paraId="6421D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05FA76B" w14:textId="77777777" w:rsidR="00C001D3" w:rsidRPr="004963AE" w:rsidRDefault="00C001D3" w:rsidP="00CA11A2">
            <w:r w:rsidRPr="004963AE">
              <w:t>Variable 2</w:t>
            </w:r>
          </w:p>
        </w:tc>
        <w:tc>
          <w:tcPr>
            <w:tcW w:w="1985" w:type="dxa"/>
          </w:tcPr>
          <w:p w14:paraId="70A66698" w14:textId="525B74BD" w:rsidR="00C001D3" w:rsidRPr="00C001D3" w:rsidRDefault="00C27AB5" w:rsidP="00CA11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selection</w:t>
            </w:r>
            <w:proofErr w:type="spellEnd"/>
          </w:p>
        </w:tc>
        <w:tc>
          <w:tcPr>
            <w:tcW w:w="1104" w:type="dxa"/>
          </w:tcPr>
          <w:p w14:paraId="3ABAD44D" w14:textId="0EC5EE44" w:rsidR="00C001D3" w:rsidRPr="00C001D3" w:rsidRDefault="00C27AB5" w:rsidP="00CA11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3574" w:type="dxa"/>
          </w:tcPr>
          <w:p w14:paraId="2C6F523C" w14:textId="39E78261" w:rsidR="00C001D3" w:rsidRPr="00C001D3" w:rsidRDefault="002F516F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String que contiene el nombre de la función que el usuario quiere ejecutar</w:t>
            </w:r>
          </w:p>
        </w:tc>
      </w:tr>
      <w:tr w:rsidR="00C001D3" w:rsidRPr="00C001D3" w14:paraId="50D17C52" w14:textId="77777777" w:rsidTr="00C001D3">
        <w:tc>
          <w:tcPr>
            <w:tcW w:w="1621" w:type="dxa"/>
          </w:tcPr>
          <w:p w14:paraId="580A8844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71A753E" w14:textId="52EFD27D" w:rsidR="00C001D3" w:rsidRPr="004963AE" w:rsidRDefault="00C001D3" w:rsidP="00CA11A2">
            <w:r w:rsidRPr="004963AE">
              <w:t>Variable 3</w:t>
            </w:r>
          </w:p>
        </w:tc>
        <w:tc>
          <w:tcPr>
            <w:tcW w:w="1985" w:type="dxa"/>
          </w:tcPr>
          <w:p w14:paraId="3D108B83" w14:textId="2799F256" w:rsidR="00C001D3" w:rsidRPr="00C001D3" w:rsidRDefault="00BA6453" w:rsidP="00CA11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1104" w:type="dxa"/>
          </w:tcPr>
          <w:p w14:paraId="3EC4FF13" w14:textId="57A4045F" w:rsidR="00C001D3" w:rsidRPr="00C001D3" w:rsidRDefault="00BA645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267A579E" w14:textId="0D8CFE4A" w:rsidR="00C001D3" w:rsidRPr="00C001D3" w:rsidRDefault="002F516F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Resultado </w:t>
            </w:r>
            <w:r w:rsidR="0052547F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e </w:t>
            </w:r>
            <w:r w:rsidR="0052547F">
              <w:rPr>
                <w:b/>
                <w:bCs/>
              </w:rPr>
              <w:t xml:space="preserve">ejecutar la </w:t>
            </w:r>
            <w:r>
              <w:rPr>
                <w:b/>
                <w:bCs/>
              </w:rPr>
              <w:t>función</w:t>
            </w:r>
          </w:p>
        </w:tc>
      </w:tr>
      <w:tr w:rsidR="00C001D3" w:rsidRPr="00C001D3" w14:paraId="1F68342E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81338B0" w14:textId="5B3D1E45" w:rsidR="00C001D3" w:rsidRPr="00C001D3" w:rsidRDefault="008452B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74729119" w14:textId="4A297518" w:rsidR="00C001D3" w:rsidRPr="00C001D3" w:rsidRDefault="00927BEB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Resultado de la ejecución</w:t>
            </w:r>
          </w:p>
        </w:tc>
      </w:tr>
      <w:tr w:rsidR="00927BEB" w:rsidRPr="00C001D3" w14:paraId="0760FEDC" w14:textId="77777777" w:rsidTr="00505573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927BEB" w:rsidRPr="00C001D3" w:rsidRDefault="00927BEB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7F22439" w14:textId="00C586C1" w:rsidR="00927BEB" w:rsidRPr="00C001D3" w:rsidRDefault="00927BEB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Es el programa principal</w:t>
            </w:r>
            <w:r w:rsidR="00F6011F">
              <w:rPr>
                <w:b/>
                <w:bCs/>
              </w:rPr>
              <w:t xml:space="preserve"> en el que se ejecuta </w:t>
            </w:r>
            <w:proofErr w:type="gramStart"/>
            <w:r w:rsidR="00F6011F">
              <w:rPr>
                <w:b/>
                <w:bCs/>
              </w:rPr>
              <w:t>el test</w:t>
            </w:r>
            <w:proofErr w:type="gramEnd"/>
            <w:r w:rsidR="00F6011F">
              <w:rPr>
                <w:b/>
                <w:bCs/>
              </w:rPr>
              <w:t xml:space="preserve"> de las funciones.</w:t>
            </w:r>
          </w:p>
        </w:tc>
      </w:tr>
    </w:tbl>
    <w:p w14:paraId="3F809D39" w14:textId="77777777" w:rsidR="00D178A0" w:rsidRDefault="00D178A0" w:rsidP="00F94257">
      <w:pPr>
        <w:pStyle w:val="Ttulo2"/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D178A0" w:rsidRPr="00C001D3" w14:paraId="7D6001B5" w14:textId="77777777" w:rsidTr="00A87454">
        <w:trPr>
          <w:trHeight w:val="271"/>
        </w:trPr>
        <w:tc>
          <w:tcPr>
            <w:tcW w:w="1621" w:type="dxa"/>
          </w:tcPr>
          <w:p w14:paraId="03493F8E" w14:textId="77777777" w:rsidR="00D178A0" w:rsidRPr="00C001D3" w:rsidRDefault="00D178A0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C17D60C" w14:textId="18FEAFF8" w:rsidR="00D178A0" w:rsidRPr="004963AE" w:rsidRDefault="00BF418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Head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97B4B54" w14:textId="77777777" w:rsidR="00D178A0" w:rsidRPr="004963AE" w:rsidRDefault="00D178A0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7A058C23" w14:textId="77777777" w:rsidR="00D178A0" w:rsidRPr="004963AE" w:rsidRDefault="00D178A0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41DE0484" w14:textId="77777777" w:rsidR="00D178A0" w:rsidRPr="004963AE" w:rsidRDefault="00D178A0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D178A0" w:rsidRPr="00C001D3" w14:paraId="22767232" w14:textId="77777777" w:rsidTr="00A87454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672E8113" w14:textId="77777777" w:rsidR="00D178A0" w:rsidRPr="00C001D3" w:rsidRDefault="00D178A0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7E1AADB6" w14:textId="77777777" w:rsidR="00D178A0" w:rsidRPr="004963AE" w:rsidRDefault="00D178A0" w:rsidP="00A87454">
            <w:r w:rsidRPr="004963AE">
              <w:t>Argumento 1</w:t>
            </w:r>
          </w:p>
        </w:tc>
        <w:tc>
          <w:tcPr>
            <w:tcW w:w="1985" w:type="dxa"/>
          </w:tcPr>
          <w:p w14:paraId="608709F7" w14:textId="73345DE2" w:rsidR="00D178A0" w:rsidRPr="00C001D3" w:rsidRDefault="00C1758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</w:tcPr>
          <w:p w14:paraId="37962378" w14:textId="5DE80042" w:rsidR="00D178A0" w:rsidRPr="00C001D3" w:rsidRDefault="00C1758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15DB8B29" w14:textId="25D64137" w:rsidR="00D178A0" w:rsidRPr="00C001D3" w:rsidRDefault="00C1758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</w:t>
            </w:r>
          </w:p>
        </w:tc>
      </w:tr>
      <w:tr w:rsidR="00D178A0" w:rsidRPr="00C001D3" w14:paraId="2574B622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0B945C82" w14:textId="77777777" w:rsidR="00D178A0" w:rsidRPr="00C001D3" w:rsidRDefault="00D178A0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5ADA3D8" w14:textId="77777777" w:rsidR="00D178A0" w:rsidRPr="004963AE" w:rsidRDefault="00D178A0" w:rsidP="00A87454">
            <w:r w:rsidRPr="004963AE">
              <w:t>Variable 1</w:t>
            </w:r>
          </w:p>
        </w:tc>
        <w:tc>
          <w:tcPr>
            <w:tcW w:w="1985" w:type="dxa"/>
          </w:tcPr>
          <w:p w14:paraId="01736D4A" w14:textId="0CB5B593" w:rsidR="00D178A0" w:rsidRPr="00C001D3" w:rsidRDefault="00E34212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58E">
              <w:rPr>
                <w:b/>
                <w:bCs/>
              </w:rPr>
              <w:t>en</w:t>
            </w:r>
            <w:proofErr w:type="spellEnd"/>
          </w:p>
        </w:tc>
        <w:tc>
          <w:tcPr>
            <w:tcW w:w="1104" w:type="dxa"/>
          </w:tcPr>
          <w:p w14:paraId="44345EDD" w14:textId="6E19335C" w:rsidR="00D178A0" w:rsidRPr="00C001D3" w:rsidRDefault="005C18B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C1758E">
              <w:rPr>
                <w:b/>
                <w:bCs/>
              </w:rPr>
              <w:t>ize_</w:t>
            </w:r>
            <w:r>
              <w:rPr>
                <w:b/>
                <w:bCs/>
              </w:rPr>
              <w:t>t</w:t>
            </w:r>
          </w:p>
        </w:tc>
        <w:tc>
          <w:tcPr>
            <w:tcW w:w="3574" w:type="dxa"/>
          </w:tcPr>
          <w:p w14:paraId="282819DB" w14:textId="7949B4EB" w:rsidR="00D178A0" w:rsidRPr="00C001D3" w:rsidRDefault="005C18B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Longitud máxima de la línea</w:t>
            </w:r>
          </w:p>
        </w:tc>
      </w:tr>
      <w:tr w:rsidR="00D178A0" w:rsidRPr="00C001D3" w14:paraId="7DB64715" w14:textId="77777777" w:rsidTr="00A87454">
        <w:tc>
          <w:tcPr>
            <w:tcW w:w="1621" w:type="dxa"/>
          </w:tcPr>
          <w:p w14:paraId="097C0C73" w14:textId="77777777" w:rsidR="00D178A0" w:rsidRPr="00C001D3" w:rsidRDefault="00D178A0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6F63FF0" w14:textId="77777777" w:rsidR="00D178A0" w:rsidRPr="004963AE" w:rsidRDefault="00D178A0" w:rsidP="00A87454">
            <w:r w:rsidRPr="004963AE">
              <w:t>Variable 2</w:t>
            </w:r>
          </w:p>
        </w:tc>
        <w:tc>
          <w:tcPr>
            <w:tcW w:w="1985" w:type="dxa"/>
          </w:tcPr>
          <w:p w14:paraId="5FFFC1D0" w14:textId="2E6E131B" w:rsidR="00D178A0" w:rsidRPr="00C001D3" w:rsidRDefault="005C18B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buffer</w:t>
            </w:r>
          </w:p>
        </w:tc>
        <w:tc>
          <w:tcPr>
            <w:tcW w:w="1104" w:type="dxa"/>
          </w:tcPr>
          <w:p w14:paraId="71BB2A7E" w14:textId="5311DEE6" w:rsidR="00D178A0" w:rsidRPr="00C001D3" w:rsidRDefault="00E34212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3574" w:type="dxa"/>
          </w:tcPr>
          <w:p w14:paraId="345A0D20" w14:textId="7B8A1E1F" w:rsidR="00D178A0" w:rsidRPr="00C001D3" w:rsidRDefault="00DA1AE8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E34212">
              <w:rPr>
                <w:b/>
                <w:bCs/>
              </w:rPr>
              <w:t>uarda temporalmente la línea leída</w:t>
            </w:r>
          </w:p>
        </w:tc>
      </w:tr>
      <w:tr w:rsidR="00D178A0" w:rsidRPr="00C001D3" w14:paraId="132D706B" w14:textId="77777777" w:rsidTr="00A87454">
        <w:tc>
          <w:tcPr>
            <w:tcW w:w="1621" w:type="dxa"/>
          </w:tcPr>
          <w:p w14:paraId="54D1F540" w14:textId="77777777" w:rsidR="00D178A0" w:rsidRPr="00C001D3" w:rsidRDefault="00D178A0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5BA8593" w14:textId="77777777" w:rsidR="00D178A0" w:rsidRPr="004963AE" w:rsidRDefault="00D178A0" w:rsidP="00A87454">
            <w:r w:rsidRPr="004963AE">
              <w:t>Variable 3</w:t>
            </w:r>
          </w:p>
        </w:tc>
        <w:tc>
          <w:tcPr>
            <w:tcW w:w="1985" w:type="dxa"/>
          </w:tcPr>
          <w:p w14:paraId="2FA30C67" w14:textId="06A5DD46" w:rsidR="00D178A0" w:rsidRPr="00C001D3" w:rsidRDefault="00FC5078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1D1FA782" w14:textId="1FF05429" w:rsidR="00D178A0" w:rsidRPr="00C001D3" w:rsidRDefault="00FC5078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6269E2C4" w14:textId="5EC74A96" w:rsidR="00D178A0" w:rsidRPr="00C001D3" w:rsidRDefault="00DA1AE8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52547F" w:rsidRPr="00C001D3" w14:paraId="7E7C8FC8" w14:textId="77777777" w:rsidTr="00A87454">
        <w:tc>
          <w:tcPr>
            <w:tcW w:w="1621" w:type="dxa"/>
          </w:tcPr>
          <w:p w14:paraId="06F6149E" w14:textId="77777777" w:rsidR="0052547F" w:rsidRPr="00C001D3" w:rsidRDefault="0052547F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9819E6F" w14:textId="20CBC767" w:rsidR="0052547F" w:rsidRPr="004963AE" w:rsidRDefault="0052547F" w:rsidP="00A87454">
            <w:r>
              <w:t>Variable 4</w:t>
            </w:r>
          </w:p>
        </w:tc>
        <w:tc>
          <w:tcPr>
            <w:tcW w:w="1985" w:type="dxa"/>
          </w:tcPr>
          <w:p w14:paraId="6CA7C22B" w14:textId="3949F71B" w:rsidR="0052547F" w:rsidRDefault="0052547F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readBytes</w:t>
            </w:r>
            <w:proofErr w:type="spellEnd"/>
          </w:p>
        </w:tc>
        <w:tc>
          <w:tcPr>
            <w:tcW w:w="1104" w:type="dxa"/>
          </w:tcPr>
          <w:p w14:paraId="7AD0CE26" w14:textId="68A65129" w:rsidR="0052547F" w:rsidRDefault="0052547F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574" w:type="dxa"/>
          </w:tcPr>
          <w:p w14:paraId="3781829D" w14:textId="27DA820D" w:rsidR="0052547F" w:rsidRDefault="0052547F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Bytes leídos de la línea</w:t>
            </w:r>
          </w:p>
        </w:tc>
      </w:tr>
      <w:tr w:rsidR="00D178A0" w:rsidRPr="00C001D3" w14:paraId="6CF53779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21C92C2B" w14:textId="77777777" w:rsidR="00D178A0" w:rsidRPr="00C001D3" w:rsidRDefault="00D178A0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DB0357A" w14:textId="77777777" w:rsidR="00D178A0" w:rsidRPr="00C001D3" w:rsidRDefault="00D178A0" w:rsidP="00A87454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2C006A94" w14:textId="77777777" w:rsidR="00D178A0" w:rsidRPr="00C001D3" w:rsidRDefault="00D178A0" w:rsidP="00A87454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70580C4" w14:textId="55E0AFB4" w:rsidR="00D178A0" w:rsidRPr="00C001D3" w:rsidRDefault="00C16D0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1929A03E" w14:textId="41AA4125" w:rsidR="00D178A0" w:rsidRPr="00C001D3" w:rsidRDefault="00C16D0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Resultado de la ejecución</w:t>
            </w:r>
          </w:p>
        </w:tc>
      </w:tr>
      <w:tr w:rsidR="00927BEB" w:rsidRPr="00C001D3" w14:paraId="12F3D981" w14:textId="77777777" w:rsidTr="00FA2328">
        <w:tc>
          <w:tcPr>
            <w:tcW w:w="1621" w:type="dxa"/>
            <w:shd w:val="clear" w:color="auto" w:fill="BFBFBF" w:themeFill="background1" w:themeFillShade="BF"/>
          </w:tcPr>
          <w:p w14:paraId="165E0BB4" w14:textId="77777777" w:rsidR="00927BEB" w:rsidRPr="00C001D3" w:rsidRDefault="00927BEB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50BA3799" w14:textId="7957645E" w:rsidR="00927BEB" w:rsidRPr="00C001D3" w:rsidRDefault="00C16D0E" w:rsidP="00A87454">
            <w:pPr>
              <w:rPr>
                <w:b/>
                <w:bCs/>
              </w:rPr>
            </w:pPr>
            <w:r w:rsidRPr="00C16D0E">
              <w:rPr>
                <w:b/>
                <w:bCs/>
              </w:rPr>
              <w:t>Emula el mandato `head` de la bash, devuelve por salida estándar las N primeras líneas que recibe por entrada estándar</w:t>
            </w:r>
          </w:p>
        </w:tc>
      </w:tr>
    </w:tbl>
    <w:p w14:paraId="12E5570D" w14:textId="6BB0E767" w:rsidR="009436A3" w:rsidRDefault="009436A3" w:rsidP="00D178A0"/>
    <w:p w14:paraId="5873C09B" w14:textId="6E8E4B50" w:rsidR="00D178A0" w:rsidRDefault="009436A3" w:rsidP="009436A3">
      <w:pPr>
        <w:spacing w:before="0" w:after="0" w:line="240" w:lineRule="auto"/>
        <w:jc w:val="left"/>
      </w:pPr>
      <w:r>
        <w:br w:type="page"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BF4183" w:rsidRPr="004963AE" w14:paraId="52934A4E" w14:textId="77777777" w:rsidTr="00A87454">
        <w:trPr>
          <w:trHeight w:val="271"/>
        </w:trPr>
        <w:tc>
          <w:tcPr>
            <w:tcW w:w="1621" w:type="dxa"/>
          </w:tcPr>
          <w:p w14:paraId="0CB809A7" w14:textId="77777777" w:rsidR="00BF4183" w:rsidRPr="00C001D3" w:rsidRDefault="00BF4183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B57037E" w14:textId="003995D8" w:rsidR="00BF4183" w:rsidRPr="004963AE" w:rsidRDefault="009436A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Tail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42DB89D" w14:textId="77777777" w:rsidR="00BF4183" w:rsidRPr="004963AE" w:rsidRDefault="00BF4183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09102F96" w14:textId="77777777" w:rsidR="00BF4183" w:rsidRPr="004963AE" w:rsidRDefault="00BF4183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4CFE4B15" w14:textId="77777777" w:rsidR="00BF4183" w:rsidRPr="004963AE" w:rsidRDefault="00BF4183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BF4183" w:rsidRPr="00C001D3" w14:paraId="6D688A92" w14:textId="77777777" w:rsidTr="00A87454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7967ED4" w14:textId="77777777" w:rsidR="00BF4183" w:rsidRPr="00C001D3" w:rsidRDefault="00BF418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638C8BD1" w14:textId="77777777" w:rsidR="00BF4183" w:rsidRPr="004963AE" w:rsidRDefault="00BF4183" w:rsidP="00A87454">
            <w:r w:rsidRPr="004963AE">
              <w:t>Argumento 1</w:t>
            </w:r>
          </w:p>
        </w:tc>
        <w:tc>
          <w:tcPr>
            <w:tcW w:w="1985" w:type="dxa"/>
          </w:tcPr>
          <w:p w14:paraId="21DCB40F" w14:textId="0F75CC37" w:rsidR="00BF4183" w:rsidRPr="00C001D3" w:rsidRDefault="009436A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</w:tcPr>
          <w:p w14:paraId="2AF462D7" w14:textId="623CC41A" w:rsidR="00BF4183" w:rsidRPr="00C001D3" w:rsidRDefault="00F86047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9436A3">
              <w:rPr>
                <w:b/>
                <w:bCs/>
              </w:rPr>
              <w:t>nt</w:t>
            </w:r>
          </w:p>
        </w:tc>
        <w:tc>
          <w:tcPr>
            <w:tcW w:w="3574" w:type="dxa"/>
          </w:tcPr>
          <w:p w14:paraId="7C809F34" w14:textId="7FAAE338" w:rsidR="00BF4183" w:rsidRPr="00C001D3" w:rsidRDefault="009436A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Número de líneas </w:t>
            </w:r>
          </w:p>
        </w:tc>
      </w:tr>
      <w:tr w:rsidR="009436A3" w:rsidRPr="00C001D3" w14:paraId="60B51DE8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3F97B142" w14:textId="77777777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39780B57" w14:textId="0420887B" w:rsidR="009436A3" w:rsidRPr="004963AE" w:rsidRDefault="009436A3" w:rsidP="009436A3">
            <w:r w:rsidRPr="004963AE">
              <w:t>Variable 1</w:t>
            </w:r>
          </w:p>
        </w:tc>
        <w:tc>
          <w:tcPr>
            <w:tcW w:w="1985" w:type="dxa"/>
          </w:tcPr>
          <w:p w14:paraId="4D57E4B1" w14:textId="195E24D1" w:rsidR="009436A3" w:rsidRPr="00C001D3" w:rsidRDefault="009436A3" w:rsidP="009436A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</w:p>
        </w:tc>
        <w:tc>
          <w:tcPr>
            <w:tcW w:w="1104" w:type="dxa"/>
          </w:tcPr>
          <w:p w14:paraId="3FED3D35" w14:textId="4BB7332D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size_t</w:t>
            </w:r>
          </w:p>
        </w:tc>
        <w:tc>
          <w:tcPr>
            <w:tcW w:w="3574" w:type="dxa"/>
          </w:tcPr>
          <w:p w14:paraId="0B51EB1B" w14:textId="4E33299A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Longitud máxima de la línea</w:t>
            </w:r>
          </w:p>
        </w:tc>
      </w:tr>
      <w:tr w:rsidR="009436A3" w:rsidRPr="00C001D3" w14:paraId="46A38C9A" w14:textId="77777777" w:rsidTr="00A87454">
        <w:tc>
          <w:tcPr>
            <w:tcW w:w="1621" w:type="dxa"/>
          </w:tcPr>
          <w:p w14:paraId="1F4948D7" w14:textId="77777777" w:rsidR="009436A3" w:rsidRPr="00C001D3" w:rsidRDefault="009436A3" w:rsidP="009436A3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97C27BC" w14:textId="0F09F85E" w:rsidR="009436A3" w:rsidRPr="004963AE" w:rsidRDefault="009436A3" w:rsidP="009436A3">
            <w:r w:rsidRPr="004963AE">
              <w:t>Variable 2</w:t>
            </w:r>
          </w:p>
        </w:tc>
        <w:tc>
          <w:tcPr>
            <w:tcW w:w="1985" w:type="dxa"/>
          </w:tcPr>
          <w:p w14:paraId="0B0D4A04" w14:textId="0C89E3BA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buffer</w:t>
            </w:r>
          </w:p>
        </w:tc>
        <w:tc>
          <w:tcPr>
            <w:tcW w:w="1104" w:type="dxa"/>
          </w:tcPr>
          <w:p w14:paraId="17DD3274" w14:textId="20F2052E" w:rsidR="009436A3" w:rsidRPr="00C001D3" w:rsidRDefault="009436A3" w:rsidP="009436A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3574" w:type="dxa"/>
          </w:tcPr>
          <w:p w14:paraId="1BE54C0F" w14:textId="7FBD686F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Guarda temporalmente la línea leída</w:t>
            </w:r>
          </w:p>
        </w:tc>
      </w:tr>
      <w:tr w:rsidR="009436A3" w:rsidRPr="00C001D3" w14:paraId="19D0C980" w14:textId="77777777" w:rsidTr="00A87454">
        <w:tc>
          <w:tcPr>
            <w:tcW w:w="1621" w:type="dxa"/>
          </w:tcPr>
          <w:p w14:paraId="0B55CFC8" w14:textId="77777777" w:rsidR="009436A3" w:rsidRPr="00C001D3" w:rsidRDefault="009436A3" w:rsidP="009436A3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610EB58" w14:textId="144470A8" w:rsidR="009436A3" w:rsidRPr="004963AE" w:rsidRDefault="009436A3" w:rsidP="009436A3">
            <w:r w:rsidRPr="004963AE">
              <w:t>Variable 3</w:t>
            </w:r>
          </w:p>
        </w:tc>
        <w:tc>
          <w:tcPr>
            <w:tcW w:w="1985" w:type="dxa"/>
          </w:tcPr>
          <w:p w14:paraId="022177F3" w14:textId="20A2A783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590344D2" w14:textId="1B011533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6D741830" w14:textId="1396F961" w:rsidR="009436A3" w:rsidRPr="00C001D3" w:rsidRDefault="009436A3" w:rsidP="009436A3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BF4183" w:rsidRPr="00C001D3" w14:paraId="56E23D37" w14:textId="77777777" w:rsidTr="00A87454">
        <w:tc>
          <w:tcPr>
            <w:tcW w:w="1621" w:type="dxa"/>
          </w:tcPr>
          <w:p w14:paraId="79CEE1E1" w14:textId="77777777" w:rsidR="00BF4183" w:rsidRPr="00C001D3" w:rsidRDefault="00BF4183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0BC5F4A" w14:textId="33502758" w:rsidR="00BF4183" w:rsidRPr="004963AE" w:rsidRDefault="009436A3" w:rsidP="00A87454">
            <w:r>
              <w:t>Variable 4</w:t>
            </w:r>
          </w:p>
        </w:tc>
        <w:tc>
          <w:tcPr>
            <w:tcW w:w="1985" w:type="dxa"/>
          </w:tcPr>
          <w:p w14:paraId="25A058C0" w14:textId="198CF528" w:rsidR="00BF4183" w:rsidRPr="00C001D3" w:rsidRDefault="009436A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04" w:type="dxa"/>
          </w:tcPr>
          <w:p w14:paraId="13798070" w14:textId="4633C7F4" w:rsidR="00BF4183" w:rsidRPr="00C001D3" w:rsidRDefault="009436A3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**</w:t>
            </w:r>
          </w:p>
        </w:tc>
        <w:tc>
          <w:tcPr>
            <w:tcW w:w="3574" w:type="dxa"/>
          </w:tcPr>
          <w:p w14:paraId="3741157D" w14:textId="64ECA0CF" w:rsidR="00BF4183" w:rsidRPr="00C001D3" w:rsidRDefault="006B469B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Gua</w:t>
            </w:r>
            <w:r w:rsidR="0039442F">
              <w:rPr>
                <w:b/>
                <w:bCs/>
              </w:rPr>
              <w:t>r</w:t>
            </w:r>
            <w:r>
              <w:rPr>
                <w:b/>
                <w:bCs/>
              </w:rPr>
              <w:t>da los datos resultantes</w:t>
            </w:r>
          </w:p>
        </w:tc>
      </w:tr>
      <w:tr w:rsidR="006B469B" w:rsidRPr="00C001D3" w14:paraId="28786D37" w14:textId="77777777" w:rsidTr="00A87454">
        <w:tc>
          <w:tcPr>
            <w:tcW w:w="1621" w:type="dxa"/>
          </w:tcPr>
          <w:p w14:paraId="0960EA2D" w14:textId="77777777" w:rsidR="006B469B" w:rsidRPr="00C001D3" w:rsidRDefault="006B469B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6046BF4" w14:textId="242ED858" w:rsidR="006B469B" w:rsidRDefault="006B469B" w:rsidP="00A87454">
            <w:r>
              <w:t>Variable 5</w:t>
            </w:r>
          </w:p>
        </w:tc>
        <w:tc>
          <w:tcPr>
            <w:tcW w:w="1985" w:type="dxa"/>
          </w:tcPr>
          <w:p w14:paraId="52AE64E7" w14:textId="55CA2AE9" w:rsidR="006B469B" w:rsidRDefault="006B469B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1104" w:type="dxa"/>
          </w:tcPr>
          <w:p w14:paraId="0761D607" w14:textId="55F1929E" w:rsidR="006B469B" w:rsidRDefault="006B469B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4F5C716E" w14:textId="6AD24DDC" w:rsidR="006B469B" w:rsidRDefault="0039442F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Lleva la posición actual del array</w:t>
            </w:r>
          </w:p>
        </w:tc>
      </w:tr>
      <w:tr w:rsidR="00BF4183" w:rsidRPr="00C001D3" w14:paraId="59C822DC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40535AE5" w14:textId="77777777" w:rsidR="00BF4183" w:rsidRPr="00C001D3" w:rsidRDefault="00BF418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58D2DCF4" w14:textId="77777777" w:rsidR="00BF4183" w:rsidRPr="00C001D3" w:rsidRDefault="00BF4183" w:rsidP="00A87454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2C736DB5" w14:textId="77777777" w:rsidR="00BF4183" w:rsidRPr="00C001D3" w:rsidRDefault="00BF4183" w:rsidP="00A87454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63449643" w14:textId="1B7FE900" w:rsidR="00BF4183" w:rsidRPr="00C001D3" w:rsidRDefault="0039442F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59457C8D" w14:textId="08999018" w:rsidR="00BF4183" w:rsidRPr="00C001D3" w:rsidRDefault="0039442F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Resultado de la ejecución</w:t>
            </w:r>
          </w:p>
        </w:tc>
      </w:tr>
      <w:tr w:rsidR="00BF4183" w:rsidRPr="00C001D3" w14:paraId="36621A24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6DEE3281" w14:textId="77777777" w:rsidR="00BF4183" w:rsidRPr="00C001D3" w:rsidRDefault="00BF418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66145DDF" w14:textId="157E979F" w:rsidR="00BF4183" w:rsidRPr="00C001D3" w:rsidRDefault="0039442F" w:rsidP="00A87454">
            <w:pPr>
              <w:rPr>
                <w:b/>
                <w:bCs/>
              </w:rPr>
            </w:pPr>
            <w:r w:rsidRPr="0039442F">
              <w:rPr>
                <w:b/>
                <w:bCs/>
              </w:rPr>
              <w:t>Emula el mandato `tail` de la bash, devuelve por salida estándar las N últimas líneas que recibe por entrada estándar.</w:t>
            </w:r>
          </w:p>
        </w:tc>
      </w:tr>
    </w:tbl>
    <w:p w14:paraId="2365A001" w14:textId="051630BE" w:rsidR="0052547F" w:rsidRDefault="0052547F" w:rsidP="00D178A0"/>
    <w:p w14:paraId="287E01C2" w14:textId="13DD97AF" w:rsidR="00BF4183" w:rsidRDefault="0052547F" w:rsidP="0052547F">
      <w:pPr>
        <w:spacing w:before="0" w:after="0" w:line="240" w:lineRule="auto"/>
        <w:jc w:val="left"/>
      </w:pPr>
      <w:r>
        <w:br w:type="page"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16D0E" w:rsidRPr="004963AE" w14:paraId="214F2EA9" w14:textId="77777777" w:rsidTr="00A87454">
        <w:trPr>
          <w:trHeight w:val="271"/>
        </w:trPr>
        <w:tc>
          <w:tcPr>
            <w:tcW w:w="1621" w:type="dxa"/>
          </w:tcPr>
          <w:p w14:paraId="629D21AD" w14:textId="77777777" w:rsidR="00C16D0E" w:rsidRPr="00C001D3" w:rsidRDefault="00C16D0E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121C4F6" w14:textId="7B85C52C" w:rsidR="00C16D0E" w:rsidRPr="004963AE" w:rsidRDefault="00AB502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Longlines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78DE669" w14:textId="77777777" w:rsidR="00C16D0E" w:rsidRPr="004963AE" w:rsidRDefault="00C16D0E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29CD2A34" w14:textId="77777777" w:rsidR="00C16D0E" w:rsidRPr="004963AE" w:rsidRDefault="00C16D0E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3ED8E17C" w14:textId="77777777" w:rsidR="00C16D0E" w:rsidRPr="004963AE" w:rsidRDefault="00C16D0E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16D0E" w:rsidRPr="00C001D3" w14:paraId="41BE2789" w14:textId="77777777" w:rsidTr="00A87454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5BDD059" w14:textId="77777777" w:rsidR="00C16D0E" w:rsidRPr="00C001D3" w:rsidRDefault="00C16D0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0DEEE710" w14:textId="77777777" w:rsidR="00C16D0E" w:rsidRPr="004963AE" w:rsidRDefault="00C16D0E" w:rsidP="00A87454">
            <w:r w:rsidRPr="004963AE">
              <w:t>Argumento 1</w:t>
            </w:r>
          </w:p>
        </w:tc>
        <w:tc>
          <w:tcPr>
            <w:tcW w:w="1985" w:type="dxa"/>
          </w:tcPr>
          <w:p w14:paraId="212306B0" w14:textId="1745B130" w:rsidR="00C16D0E" w:rsidRPr="00C001D3" w:rsidRDefault="00A45DA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104" w:type="dxa"/>
          </w:tcPr>
          <w:p w14:paraId="57C4586A" w14:textId="5E7E763C" w:rsidR="00C16D0E" w:rsidRPr="00C001D3" w:rsidRDefault="00A45DA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2280C97B" w14:textId="1C359638" w:rsidR="00C16D0E" w:rsidRPr="00C001D3" w:rsidRDefault="00A45DA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Número de líneas</w:t>
            </w:r>
          </w:p>
        </w:tc>
      </w:tr>
      <w:tr w:rsidR="00B768E5" w:rsidRPr="00C001D3" w14:paraId="474FF1A9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0AA70C2E" w14:textId="77777777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458AF250" w14:textId="279D977C" w:rsidR="00B768E5" w:rsidRPr="004963AE" w:rsidRDefault="00B768E5" w:rsidP="00B768E5">
            <w:r w:rsidRPr="004963AE">
              <w:t>Variable 1</w:t>
            </w:r>
          </w:p>
        </w:tc>
        <w:tc>
          <w:tcPr>
            <w:tcW w:w="1985" w:type="dxa"/>
          </w:tcPr>
          <w:p w14:paraId="7E7ECA57" w14:textId="0747C4FB" w:rsidR="00B768E5" w:rsidRPr="00C001D3" w:rsidRDefault="00B768E5" w:rsidP="00B768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</w:p>
        </w:tc>
        <w:tc>
          <w:tcPr>
            <w:tcW w:w="1104" w:type="dxa"/>
          </w:tcPr>
          <w:p w14:paraId="61255F4B" w14:textId="675C9391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size_t</w:t>
            </w:r>
          </w:p>
        </w:tc>
        <w:tc>
          <w:tcPr>
            <w:tcW w:w="3574" w:type="dxa"/>
          </w:tcPr>
          <w:p w14:paraId="71C5AB77" w14:textId="65961F54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Longitud máxima de la línea</w:t>
            </w:r>
          </w:p>
        </w:tc>
      </w:tr>
      <w:tr w:rsidR="00B768E5" w:rsidRPr="00C001D3" w14:paraId="3FFA4113" w14:textId="77777777" w:rsidTr="00A87454">
        <w:tc>
          <w:tcPr>
            <w:tcW w:w="1621" w:type="dxa"/>
          </w:tcPr>
          <w:p w14:paraId="60F6BCEE" w14:textId="77777777" w:rsidR="00B768E5" w:rsidRPr="00C001D3" w:rsidRDefault="00B768E5" w:rsidP="00B768E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4BADCCF" w14:textId="763D3340" w:rsidR="00B768E5" w:rsidRPr="004963AE" w:rsidRDefault="00B768E5" w:rsidP="00B768E5">
            <w:r w:rsidRPr="004963AE">
              <w:t>Variable 2</w:t>
            </w:r>
          </w:p>
        </w:tc>
        <w:tc>
          <w:tcPr>
            <w:tcW w:w="1985" w:type="dxa"/>
          </w:tcPr>
          <w:p w14:paraId="3FB5F60C" w14:textId="24E4061A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buffer</w:t>
            </w:r>
          </w:p>
        </w:tc>
        <w:tc>
          <w:tcPr>
            <w:tcW w:w="1104" w:type="dxa"/>
          </w:tcPr>
          <w:p w14:paraId="42AD0626" w14:textId="5ACAE3FE" w:rsidR="00B768E5" w:rsidRPr="00C001D3" w:rsidRDefault="00B768E5" w:rsidP="00B768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3574" w:type="dxa"/>
          </w:tcPr>
          <w:p w14:paraId="02D1A6D7" w14:textId="34996B3B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Guarda temporalmente la línea leída</w:t>
            </w:r>
          </w:p>
        </w:tc>
      </w:tr>
      <w:tr w:rsidR="00B768E5" w:rsidRPr="00C001D3" w14:paraId="67720D86" w14:textId="77777777" w:rsidTr="00A87454">
        <w:tc>
          <w:tcPr>
            <w:tcW w:w="1621" w:type="dxa"/>
          </w:tcPr>
          <w:p w14:paraId="7E9F4DDE" w14:textId="77777777" w:rsidR="00B768E5" w:rsidRPr="00C001D3" w:rsidRDefault="00B768E5" w:rsidP="00B768E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07B37EF" w14:textId="0BB90CE3" w:rsidR="00B768E5" w:rsidRPr="004963AE" w:rsidRDefault="00B768E5" w:rsidP="00B768E5">
            <w:r w:rsidRPr="004963AE">
              <w:t>Variable 3</w:t>
            </w:r>
          </w:p>
        </w:tc>
        <w:tc>
          <w:tcPr>
            <w:tcW w:w="1985" w:type="dxa"/>
          </w:tcPr>
          <w:p w14:paraId="521D9015" w14:textId="5530148A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532D61AD" w14:textId="3090D530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0F0900D8" w14:textId="3F4F7139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B768E5" w:rsidRPr="00C001D3" w14:paraId="2FC389A8" w14:textId="77777777" w:rsidTr="00A87454">
        <w:tc>
          <w:tcPr>
            <w:tcW w:w="1621" w:type="dxa"/>
          </w:tcPr>
          <w:p w14:paraId="1D7DAA38" w14:textId="77777777" w:rsidR="00B768E5" w:rsidRPr="00C001D3" w:rsidRDefault="00B768E5" w:rsidP="00B768E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8F7E654" w14:textId="48414867" w:rsidR="00B768E5" w:rsidRPr="004963AE" w:rsidRDefault="00B768E5" w:rsidP="00B768E5">
            <w:r>
              <w:t>Variable 4</w:t>
            </w:r>
          </w:p>
        </w:tc>
        <w:tc>
          <w:tcPr>
            <w:tcW w:w="1985" w:type="dxa"/>
          </w:tcPr>
          <w:p w14:paraId="594C295D" w14:textId="0B837E5F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04" w:type="dxa"/>
          </w:tcPr>
          <w:p w14:paraId="59DBB092" w14:textId="4E93CC04" w:rsidR="00B768E5" w:rsidRPr="00C001D3" w:rsidRDefault="00B768E5" w:rsidP="00B768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>**</w:t>
            </w:r>
          </w:p>
        </w:tc>
        <w:tc>
          <w:tcPr>
            <w:tcW w:w="3574" w:type="dxa"/>
          </w:tcPr>
          <w:p w14:paraId="5C11BE6F" w14:textId="17069690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Guarda los datos resultantes</w:t>
            </w:r>
          </w:p>
        </w:tc>
      </w:tr>
      <w:tr w:rsidR="00B768E5" w:rsidRPr="00C001D3" w14:paraId="6443D11E" w14:textId="77777777" w:rsidTr="00A87454">
        <w:tc>
          <w:tcPr>
            <w:tcW w:w="1621" w:type="dxa"/>
          </w:tcPr>
          <w:p w14:paraId="7BCF3E22" w14:textId="77777777" w:rsidR="00B768E5" w:rsidRPr="00C001D3" w:rsidRDefault="00B768E5" w:rsidP="00B768E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88F9AF5" w14:textId="72CAD55F" w:rsidR="00B768E5" w:rsidRPr="004963AE" w:rsidRDefault="00B768E5" w:rsidP="00B768E5">
            <w:r>
              <w:t>Variable 5</w:t>
            </w:r>
          </w:p>
        </w:tc>
        <w:tc>
          <w:tcPr>
            <w:tcW w:w="1985" w:type="dxa"/>
          </w:tcPr>
          <w:p w14:paraId="1838858B" w14:textId="485E0970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B3597D">
              <w:rPr>
                <w:b/>
                <w:bCs/>
              </w:rPr>
              <w:t>ount</w:t>
            </w:r>
          </w:p>
        </w:tc>
        <w:tc>
          <w:tcPr>
            <w:tcW w:w="1104" w:type="dxa"/>
          </w:tcPr>
          <w:p w14:paraId="4B67E57C" w14:textId="47FC03E2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6BDBA487" w14:textId="2A2DD277" w:rsidR="00B768E5" w:rsidRPr="00C001D3" w:rsidRDefault="00B768E5" w:rsidP="00B768E5">
            <w:pPr>
              <w:rPr>
                <w:b/>
                <w:bCs/>
              </w:rPr>
            </w:pPr>
            <w:r>
              <w:rPr>
                <w:b/>
                <w:bCs/>
              </w:rPr>
              <w:t>Lleva la posición actual del array</w:t>
            </w:r>
          </w:p>
        </w:tc>
      </w:tr>
      <w:tr w:rsidR="00B768E5" w:rsidRPr="00C001D3" w14:paraId="502C0209" w14:textId="77777777" w:rsidTr="00A87454">
        <w:tc>
          <w:tcPr>
            <w:tcW w:w="1621" w:type="dxa"/>
          </w:tcPr>
          <w:p w14:paraId="01AF1A14" w14:textId="77777777" w:rsidR="00B768E5" w:rsidRPr="00C001D3" w:rsidRDefault="00B768E5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588324E" w14:textId="223281C4" w:rsidR="00B768E5" w:rsidRPr="004963AE" w:rsidRDefault="00B768E5" w:rsidP="00A87454">
            <w:r>
              <w:t>Variable 6</w:t>
            </w:r>
          </w:p>
        </w:tc>
        <w:tc>
          <w:tcPr>
            <w:tcW w:w="1985" w:type="dxa"/>
          </w:tcPr>
          <w:p w14:paraId="44FEA74A" w14:textId="3017CA33" w:rsidR="00B768E5" w:rsidRPr="00C001D3" w:rsidRDefault="00FA56B2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worstLine</w:t>
            </w:r>
          </w:p>
        </w:tc>
        <w:tc>
          <w:tcPr>
            <w:tcW w:w="1104" w:type="dxa"/>
          </w:tcPr>
          <w:p w14:paraId="7864A143" w14:textId="4900D135" w:rsidR="00B768E5" w:rsidRPr="00C001D3" w:rsidRDefault="00AD1319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478B904F" w14:textId="17302419" w:rsidR="00B768E5" w:rsidRPr="00C001D3" w:rsidRDefault="0052547F" w:rsidP="00AA1E96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A1E96" w:rsidRPr="00AA1E96">
              <w:rPr>
                <w:b/>
                <w:bCs/>
              </w:rPr>
              <w:t>ongitud de la línea más corta en Data</w:t>
            </w:r>
          </w:p>
        </w:tc>
      </w:tr>
      <w:tr w:rsidR="00B768E5" w:rsidRPr="00C001D3" w14:paraId="11730598" w14:textId="77777777" w:rsidTr="00A87454">
        <w:tc>
          <w:tcPr>
            <w:tcW w:w="1621" w:type="dxa"/>
          </w:tcPr>
          <w:p w14:paraId="73973942" w14:textId="77777777" w:rsidR="00B768E5" w:rsidRPr="00C001D3" w:rsidRDefault="00B768E5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B7C81A8" w14:textId="04FEEE4A" w:rsidR="00B768E5" w:rsidRPr="004963AE" w:rsidRDefault="00B768E5" w:rsidP="00A87454">
            <w:r>
              <w:t>Variable 7</w:t>
            </w:r>
          </w:p>
        </w:tc>
        <w:tc>
          <w:tcPr>
            <w:tcW w:w="1985" w:type="dxa"/>
          </w:tcPr>
          <w:p w14:paraId="4286B411" w14:textId="3D68F31E" w:rsidR="00B768E5" w:rsidRPr="00C001D3" w:rsidRDefault="00FA56B2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worstLineIndex</w:t>
            </w:r>
          </w:p>
        </w:tc>
        <w:tc>
          <w:tcPr>
            <w:tcW w:w="1104" w:type="dxa"/>
          </w:tcPr>
          <w:p w14:paraId="44B6C632" w14:textId="6097BA93" w:rsidR="00B768E5" w:rsidRPr="00C001D3" w:rsidRDefault="00AD1319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32DE33B9" w14:textId="29DF83D7" w:rsidR="00B768E5" w:rsidRPr="00C001D3" w:rsidRDefault="0052547F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A1E96" w:rsidRPr="00AA1E96">
              <w:rPr>
                <w:b/>
                <w:bCs/>
              </w:rPr>
              <w:t>osición de la línea más corta en Data</w:t>
            </w:r>
          </w:p>
        </w:tc>
      </w:tr>
      <w:tr w:rsidR="00B768E5" w:rsidRPr="00C001D3" w14:paraId="3F724E89" w14:textId="77777777" w:rsidTr="00A87454">
        <w:tc>
          <w:tcPr>
            <w:tcW w:w="1621" w:type="dxa"/>
          </w:tcPr>
          <w:p w14:paraId="1DE318AF" w14:textId="77777777" w:rsidR="00B768E5" w:rsidRPr="00C001D3" w:rsidRDefault="00B768E5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C36BB3B" w14:textId="78F35FDA" w:rsidR="00B768E5" w:rsidRPr="004963AE" w:rsidRDefault="00B768E5" w:rsidP="00A87454">
            <w:r>
              <w:t>Variable 8</w:t>
            </w:r>
          </w:p>
        </w:tc>
        <w:tc>
          <w:tcPr>
            <w:tcW w:w="1985" w:type="dxa"/>
          </w:tcPr>
          <w:p w14:paraId="4AB98F1D" w14:textId="0503DBBF" w:rsidR="00B768E5" w:rsidRPr="00C001D3" w:rsidRDefault="00AD1319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lengths</w:t>
            </w:r>
          </w:p>
        </w:tc>
        <w:tc>
          <w:tcPr>
            <w:tcW w:w="1104" w:type="dxa"/>
          </w:tcPr>
          <w:p w14:paraId="4BB42CB7" w14:textId="21CE2AD3" w:rsidR="00B768E5" w:rsidRPr="00C001D3" w:rsidRDefault="00EC6F07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int*</w:t>
            </w:r>
          </w:p>
        </w:tc>
        <w:tc>
          <w:tcPr>
            <w:tcW w:w="3574" w:type="dxa"/>
          </w:tcPr>
          <w:p w14:paraId="5A2458DF" w14:textId="2E33944D" w:rsidR="00B768E5" w:rsidRPr="00C001D3" w:rsidRDefault="0052547F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A1E96" w:rsidRPr="00AA1E96">
              <w:rPr>
                <w:b/>
                <w:bCs/>
              </w:rPr>
              <w:t>ongitudes de las líneas en Data</w:t>
            </w:r>
          </w:p>
        </w:tc>
      </w:tr>
      <w:tr w:rsidR="0052547F" w:rsidRPr="00C001D3" w14:paraId="47F16375" w14:textId="77777777" w:rsidTr="00A87454">
        <w:tc>
          <w:tcPr>
            <w:tcW w:w="1621" w:type="dxa"/>
          </w:tcPr>
          <w:p w14:paraId="17F520D7" w14:textId="77777777" w:rsidR="0052547F" w:rsidRPr="00C001D3" w:rsidRDefault="0052547F" w:rsidP="00A87454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1F99386" w14:textId="0BB6A26A" w:rsidR="0052547F" w:rsidRDefault="00DB38D2" w:rsidP="00A87454">
            <w:r>
              <w:t>Variable 9</w:t>
            </w:r>
          </w:p>
        </w:tc>
        <w:tc>
          <w:tcPr>
            <w:tcW w:w="1985" w:type="dxa"/>
          </w:tcPr>
          <w:p w14:paraId="4E9D5717" w14:textId="3E963767" w:rsidR="0052547F" w:rsidRDefault="00DB38D2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lineLength</w:t>
            </w:r>
            <w:proofErr w:type="spellEnd"/>
          </w:p>
        </w:tc>
        <w:tc>
          <w:tcPr>
            <w:tcW w:w="1104" w:type="dxa"/>
          </w:tcPr>
          <w:p w14:paraId="0522FE47" w14:textId="13D3EB97" w:rsidR="0052547F" w:rsidRDefault="00DB38D2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A819301" w14:textId="6F0E9835" w:rsidR="0052547F" w:rsidRDefault="00DB38D2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Longitud de la línea actual</w:t>
            </w:r>
          </w:p>
        </w:tc>
      </w:tr>
      <w:tr w:rsidR="00C16D0E" w:rsidRPr="00C001D3" w14:paraId="5EE63DFE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7B84C9FE" w14:textId="77777777" w:rsidR="00C16D0E" w:rsidRPr="00C001D3" w:rsidRDefault="00C16D0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0461EEB" w14:textId="77777777" w:rsidR="00C16D0E" w:rsidRPr="00C001D3" w:rsidRDefault="00C16D0E" w:rsidP="00A87454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0D1CEAC7" w14:textId="77777777" w:rsidR="00C16D0E" w:rsidRPr="00C001D3" w:rsidRDefault="00C16D0E" w:rsidP="00A87454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96779C2" w14:textId="1D79FC92" w:rsidR="00C16D0E" w:rsidRPr="00C001D3" w:rsidRDefault="00AA1E9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574" w:type="dxa"/>
          </w:tcPr>
          <w:p w14:paraId="01B6DA6D" w14:textId="7BEEA421" w:rsidR="00C16D0E" w:rsidRPr="00C001D3" w:rsidRDefault="00AA1E9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Resultado de la ejecución</w:t>
            </w:r>
          </w:p>
        </w:tc>
      </w:tr>
      <w:tr w:rsidR="00C16D0E" w:rsidRPr="00C001D3" w14:paraId="278EEB2E" w14:textId="77777777" w:rsidTr="00A87454">
        <w:tc>
          <w:tcPr>
            <w:tcW w:w="1621" w:type="dxa"/>
            <w:shd w:val="clear" w:color="auto" w:fill="BFBFBF" w:themeFill="background1" w:themeFillShade="BF"/>
          </w:tcPr>
          <w:p w14:paraId="41E53488" w14:textId="77777777" w:rsidR="00C16D0E" w:rsidRPr="00C001D3" w:rsidRDefault="00C16D0E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11D2E89" w14:textId="561BBF27" w:rsidR="00C16D0E" w:rsidRPr="00C001D3" w:rsidRDefault="00AA1E96" w:rsidP="00A87454">
            <w:pPr>
              <w:rPr>
                <w:b/>
                <w:bCs/>
              </w:rPr>
            </w:pPr>
            <w:r w:rsidRPr="00AA1E96">
              <w:rPr>
                <w:b/>
                <w:bCs/>
              </w:rPr>
              <w:t>Imprime las N líneas más largas recibidas por entrada estánda</w:t>
            </w:r>
            <w:r>
              <w:rPr>
                <w:b/>
                <w:bCs/>
              </w:rPr>
              <w:t>r.</w:t>
            </w:r>
          </w:p>
        </w:tc>
      </w:tr>
    </w:tbl>
    <w:p w14:paraId="5ED3136D" w14:textId="77777777" w:rsidR="00C16D0E" w:rsidRDefault="00C16D0E" w:rsidP="00D178A0"/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563"/>
        <w:gridCol w:w="2616"/>
        <w:gridCol w:w="1345"/>
        <w:gridCol w:w="1433"/>
        <w:gridCol w:w="3103"/>
      </w:tblGrid>
      <w:tr w:rsidR="00AA1E96" w:rsidRPr="004963AE" w14:paraId="56EE9484" w14:textId="77777777" w:rsidTr="003A26D3">
        <w:trPr>
          <w:trHeight w:val="271"/>
        </w:trPr>
        <w:tc>
          <w:tcPr>
            <w:tcW w:w="1563" w:type="dxa"/>
          </w:tcPr>
          <w:p w14:paraId="7202BC9F" w14:textId="77777777" w:rsidR="00AB5025" w:rsidRPr="00C001D3" w:rsidRDefault="00AB5025" w:rsidP="00A87454">
            <w:pPr>
              <w:rPr>
                <w:b/>
                <w:bCs/>
              </w:rPr>
            </w:pPr>
          </w:p>
        </w:tc>
        <w:tc>
          <w:tcPr>
            <w:tcW w:w="2616" w:type="dxa"/>
          </w:tcPr>
          <w:p w14:paraId="6E0B012B" w14:textId="00012EC4" w:rsidR="00AB5025" w:rsidRPr="004963AE" w:rsidRDefault="00AA1E96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CompareStringsByLength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14:paraId="3738BBF1" w14:textId="77777777" w:rsidR="00AB5025" w:rsidRPr="004963AE" w:rsidRDefault="00AB5025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433" w:type="dxa"/>
            <w:shd w:val="clear" w:color="auto" w:fill="BFBFBF" w:themeFill="background1" w:themeFillShade="BF"/>
          </w:tcPr>
          <w:p w14:paraId="168EE6FE" w14:textId="77777777" w:rsidR="00AB5025" w:rsidRPr="004963AE" w:rsidRDefault="00AB5025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103" w:type="dxa"/>
            <w:shd w:val="clear" w:color="auto" w:fill="BFBFBF" w:themeFill="background1" w:themeFillShade="BF"/>
          </w:tcPr>
          <w:p w14:paraId="03405AF8" w14:textId="77777777" w:rsidR="00AB5025" w:rsidRPr="004963AE" w:rsidRDefault="00AB5025" w:rsidP="00A87454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AA1E96" w:rsidRPr="00C001D3" w14:paraId="1ADB7E0F" w14:textId="77777777" w:rsidTr="003A26D3">
        <w:trPr>
          <w:trHeight w:val="449"/>
        </w:trPr>
        <w:tc>
          <w:tcPr>
            <w:tcW w:w="1563" w:type="dxa"/>
            <w:shd w:val="clear" w:color="auto" w:fill="BFBFBF" w:themeFill="background1" w:themeFillShade="BF"/>
          </w:tcPr>
          <w:p w14:paraId="19C45D2E" w14:textId="77777777" w:rsidR="00AB5025" w:rsidRPr="00C001D3" w:rsidRDefault="00AB502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2616" w:type="dxa"/>
          </w:tcPr>
          <w:p w14:paraId="1D37744C" w14:textId="77777777" w:rsidR="00AB5025" w:rsidRPr="004963AE" w:rsidRDefault="00AB5025" w:rsidP="00A87454">
            <w:r w:rsidRPr="004963AE">
              <w:t>Argumento 1</w:t>
            </w:r>
          </w:p>
        </w:tc>
        <w:tc>
          <w:tcPr>
            <w:tcW w:w="1345" w:type="dxa"/>
          </w:tcPr>
          <w:p w14:paraId="73753F21" w14:textId="150939FA" w:rsidR="00AB5025" w:rsidRPr="00C001D3" w:rsidRDefault="003A26D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33" w:type="dxa"/>
          </w:tcPr>
          <w:p w14:paraId="7403C5AD" w14:textId="03A46F09" w:rsidR="00AB5025" w:rsidRPr="00C001D3" w:rsidRDefault="00F52A85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3A26D3">
              <w:rPr>
                <w:b/>
                <w:bCs/>
              </w:rPr>
              <w:t>onst</w:t>
            </w:r>
            <w:proofErr w:type="spellEnd"/>
            <w:r w:rsidR="003A26D3">
              <w:rPr>
                <w:b/>
                <w:bCs/>
              </w:rPr>
              <w:t xml:space="preserve"> </w:t>
            </w:r>
            <w:proofErr w:type="spellStart"/>
            <w:r w:rsidR="003A26D3">
              <w:rPr>
                <w:b/>
                <w:bCs/>
              </w:rPr>
              <w:t>void</w:t>
            </w:r>
            <w:proofErr w:type="spellEnd"/>
            <w:r w:rsidR="003A26D3">
              <w:rPr>
                <w:b/>
                <w:bCs/>
              </w:rPr>
              <w:t xml:space="preserve"> *</w:t>
            </w:r>
          </w:p>
        </w:tc>
        <w:tc>
          <w:tcPr>
            <w:tcW w:w="3103" w:type="dxa"/>
          </w:tcPr>
          <w:p w14:paraId="4FC3853E" w14:textId="01878AC1" w:rsidR="00AB5025" w:rsidRPr="00C001D3" w:rsidRDefault="00532C3A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String a comparar</w:t>
            </w:r>
            <w:r w:rsidR="003A26D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(1)</w:t>
            </w:r>
          </w:p>
        </w:tc>
      </w:tr>
      <w:tr w:rsidR="00AA1E96" w:rsidRPr="00C001D3" w14:paraId="78A17085" w14:textId="77777777" w:rsidTr="003A26D3">
        <w:trPr>
          <w:trHeight w:val="60"/>
        </w:trPr>
        <w:tc>
          <w:tcPr>
            <w:tcW w:w="1563" w:type="dxa"/>
          </w:tcPr>
          <w:p w14:paraId="717FB374" w14:textId="77777777" w:rsidR="00AB5025" w:rsidRPr="00C001D3" w:rsidRDefault="00AB5025" w:rsidP="00A87454">
            <w:pPr>
              <w:rPr>
                <w:b/>
                <w:bCs/>
              </w:rPr>
            </w:pPr>
          </w:p>
        </w:tc>
        <w:tc>
          <w:tcPr>
            <w:tcW w:w="2616" w:type="dxa"/>
          </w:tcPr>
          <w:p w14:paraId="4B145736" w14:textId="77777777" w:rsidR="00AB5025" w:rsidRPr="004963AE" w:rsidRDefault="00AB5025" w:rsidP="00A87454">
            <w:r w:rsidRPr="004963AE">
              <w:t>Argumento 2</w:t>
            </w:r>
          </w:p>
        </w:tc>
        <w:tc>
          <w:tcPr>
            <w:tcW w:w="1345" w:type="dxa"/>
          </w:tcPr>
          <w:p w14:paraId="66628603" w14:textId="5E9EE557" w:rsidR="00AB5025" w:rsidRPr="00C001D3" w:rsidRDefault="003A26D3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433" w:type="dxa"/>
          </w:tcPr>
          <w:p w14:paraId="6CBC014C" w14:textId="08DC18EE" w:rsidR="00AB5025" w:rsidRPr="00C001D3" w:rsidRDefault="00F52A85" w:rsidP="00A874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3A26D3">
              <w:rPr>
                <w:b/>
                <w:bCs/>
              </w:rPr>
              <w:t>onst</w:t>
            </w:r>
            <w:proofErr w:type="spellEnd"/>
            <w:r w:rsidR="003A26D3">
              <w:rPr>
                <w:b/>
                <w:bCs/>
              </w:rPr>
              <w:t xml:space="preserve"> </w:t>
            </w:r>
            <w:proofErr w:type="spellStart"/>
            <w:r w:rsidR="003A26D3">
              <w:rPr>
                <w:b/>
                <w:bCs/>
              </w:rPr>
              <w:t>void</w:t>
            </w:r>
            <w:proofErr w:type="spellEnd"/>
            <w:r w:rsidR="003A26D3">
              <w:rPr>
                <w:b/>
                <w:bCs/>
              </w:rPr>
              <w:t xml:space="preserve"> *</w:t>
            </w:r>
          </w:p>
        </w:tc>
        <w:tc>
          <w:tcPr>
            <w:tcW w:w="3103" w:type="dxa"/>
          </w:tcPr>
          <w:p w14:paraId="038AA325" w14:textId="676DD366" w:rsidR="00AB5025" w:rsidRPr="00C001D3" w:rsidRDefault="00532C3A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String a comparar (2)</w:t>
            </w:r>
          </w:p>
        </w:tc>
      </w:tr>
      <w:tr w:rsidR="00AA1E96" w:rsidRPr="00C001D3" w14:paraId="64F72793" w14:textId="77777777" w:rsidTr="003A26D3">
        <w:tc>
          <w:tcPr>
            <w:tcW w:w="1563" w:type="dxa"/>
            <w:shd w:val="clear" w:color="auto" w:fill="BFBFBF" w:themeFill="background1" w:themeFillShade="BF"/>
          </w:tcPr>
          <w:p w14:paraId="52D39F22" w14:textId="77777777" w:rsidR="00AB5025" w:rsidRPr="00C001D3" w:rsidRDefault="00AB502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2616" w:type="dxa"/>
            <w:shd w:val="clear" w:color="auto" w:fill="BFBFBF" w:themeFill="background1" w:themeFillShade="BF"/>
          </w:tcPr>
          <w:p w14:paraId="1B8CAEE6" w14:textId="77777777" w:rsidR="00AB5025" w:rsidRPr="00C001D3" w:rsidRDefault="00AB5025" w:rsidP="00A87454">
            <w:pPr>
              <w:rPr>
                <w:b/>
                <w:bCs/>
              </w:rPr>
            </w:pPr>
          </w:p>
        </w:tc>
        <w:tc>
          <w:tcPr>
            <w:tcW w:w="1345" w:type="dxa"/>
            <w:shd w:val="clear" w:color="auto" w:fill="BFBFBF" w:themeFill="background1" w:themeFillShade="BF"/>
          </w:tcPr>
          <w:p w14:paraId="7F1E7555" w14:textId="77777777" w:rsidR="00AB5025" w:rsidRPr="00C001D3" w:rsidRDefault="00AB5025" w:rsidP="00A87454">
            <w:pPr>
              <w:rPr>
                <w:b/>
                <w:bCs/>
              </w:rPr>
            </w:pPr>
          </w:p>
        </w:tc>
        <w:tc>
          <w:tcPr>
            <w:tcW w:w="1433" w:type="dxa"/>
          </w:tcPr>
          <w:p w14:paraId="4E883E88" w14:textId="2D113E05" w:rsidR="00AB5025" w:rsidRPr="00C001D3" w:rsidRDefault="00982A87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3103" w:type="dxa"/>
          </w:tcPr>
          <w:p w14:paraId="22172333" w14:textId="77777777" w:rsidR="00982A87" w:rsidRPr="00982A87" w:rsidRDefault="00982A87" w:rsidP="00982A87">
            <w:pPr>
              <w:rPr>
                <w:b/>
                <w:bCs/>
                <w:lang w:val="es-ES"/>
              </w:rPr>
            </w:pPr>
            <w:r w:rsidRPr="00982A87">
              <w:rPr>
                <w:b/>
                <w:bCs/>
                <w:lang w:val="es-ES"/>
              </w:rPr>
              <w:t>Devuelve 0 si la longitud de los strings es igual.</w:t>
            </w:r>
          </w:p>
          <w:p w14:paraId="6CAE1C7D" w14:textId="77777777" w:rsidR="00982A87" w:rsidRPr="00982A87" w:rsidRDefault="00982A87" w:rsidP="00982A87">
            <w:pPr>
              <w:rPr>
                <w:b/>
                <w:bCs/>
                <w:lang w:val="es-ES"/>
              </w:rPr>
            </w:pPr>
            <w:r w:rsidRPr="00982A87">
              <w:rPr>
                <w:b/>
                <w:bCs/>
                <w:lang w:val="es-ES"/>
              </w:rPr>
              <w:t>Devuelve un número positivo si la longitud de a es mayor a la de b.</w:t>
            </w:r>
          </w:p>
          <w:p w14:paraId="6E87D3C1" w14:textId="77777777" w:rsidR="00982A87" w:rsidRPr="00982A87" w:rsidRDefault="00982A87" w:rsidP="00982A87">
            <w:pPr>
              <w:rPr>
                <w:b/>
                <w:bCs/>
                <w:lang w:val="es-ES"/>
              </w:rPr>
            </w:pPr>
            <w:r w:rsidRPr="00982A87">
              <w:rPr>
                <w:b/>
                <w:bCs/>
                <w:lang w:val="es-ES"/>
              </w:rPr>
              <w:t>Devuelve un número negativo en caso contrario.</w:t>
            </w:r>
          </w:p>
          <w:p w14:paraId="5BD3BC99" w14:textId="77777777" w:rsidR="00AB5025" w:rsidRPr="00982A87" w:rsidRDefault="00AB5025" w:rsidP="00A87454">
            <w:pPr>
              <w:rPr>
                <w:b/>
                <w:bCs/>
                <w:lang w:val="es-ES"/>
              </w:rPr>
            </w:pPr>
          </w:p>
        </w:tc>
      </w:tr>
      <w:tr w:rsidR="00AB5025" w:rsidRPr="00C001D3" w14:paraId="5F614367" w14:textId="77777777" w:rsidTr="003A26D3">
        <w:tc>
          <w:tcPr>
            <w:tcW w:w="1563" w:type="dxa"/>
            <w:shd w:val="clear" w:color="auto" w:fill="BFBFBF" w:themeFill="background1" w:themeFillShade="BF"/>
          </w:tcPr>
          <w:p w14:paraId="78B6251D" w14:textId="77777777" w:rsidR="00AB5025" w:rsidRPr="00C001D3" w:rsidRDefault="00AB502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97" w:type="dxa"/>
            <w:gridSpan w:val="4"/>
          </w:tcPr>
          <w:p w14:paraId="7EBACD41" w14:textId="7E004AED" w:rsidR="00AB5025" w:rsidRPr="00C001D3" w:rsidRDefault="00F52A85" w:rsidP="00A87454">
            <w:pPr>
              <w:rPr>
                <w:b/>
                <w:bCs/>
              </w:rPr>
            </w:pPr>
            <w:r>
              <w:rPr>
                <w:b/>
                <w:bCs/>
              </w:rPr>
              <w:t>Compara</w:t>
            </w:r>
            <w:r w:rsidR="00982A87">
              <w:rPr>
                <w:b/>
                <w:bCs/>
              </w:rPr>
              <w:t xml:space="preserve"> dos strings</w:t>
            </w:r>
            <w:r>
              <w:rPr>
                <w:b/>
                <w:bCs/>
              </w:rPr>
              <w:t xml:space="preserve"> por su longitud.</w:t>
            </w:r>
          </w:p>
        </w:tc>
      </w:tr>
    </w:tbl>
    <w:p w14:paraId="05AB9D85" w14:textId="2CCC9519" w:rsidR="00F94257" w:rsidRDefault="00F94257" w:rsidP="00F94257">
      <w:pPr>
        <w:pStyle w:val="Ttulo2"/>
      </w:pPr>
      <w:bookmarkStart w:id="11" w:name="_Toc182211294"/>
      <w:r>
        <w:lastRenderedPageBreak/>
        <w:t>Casos de Prueba</w:t>
      </w:r>
      <w:bookmarkEnd w:id="11"/>
    </w:p>
    <w:p w14:paraId="23C94554" w14:textId="2F7CEDFA" w:rsidR="00E20369" w:rsidRDefault="007F6D2A" w:rsidP="00C56B73">
      <w:pPr>
        <w:spacing w:before="0" w:after="0" w:line="240" w:lineRule="auto"/>
        <w:jc w:val="left"/>
      </w:pPr>
      <w:r>
        <w:t>Se ha utilizado el fichero &lt;data_input.txt&gt; para las distintas pruebas.</w:t>
      </w:r>
    </w:p>
    <w:p w14:paraId="6E65CF72" w14:textId="77777777" w:rsidR="00C56B73" w:rsidRDefault="00C56B73" w:rsidP="00C56B73">
      <w:pPr>
        <w:spacing w:before="0" w:after="0" w:line="240" w:lineRule="auto"/>
        <w:jc w:val="left"/>
      </w:pPr>
    </w:p>
    <w:p w14:paraId="67B8459A" w14:textId="62514D68" w:rsidR="00695A7D" w:rsidRDefault="00E20369" w:rsidP="00E20369">
      <w:pPr>
        <w:pStyle w:val="Ttulo3"/>
      </w:pPr>
      <w:bookmarkStart w:id="12" w:name="_Toc182211295"/>
      <w:r>
        <w:t>Head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FE407C" w14:paraId="3F0B647A" w14:textId="77777777" w:rsidTr="00E16EE6">
        <w:tc>
          <w:tcPr>
            <w:tcW w:w="3243" w:type="dxa"/>
            <w:shd w:val="clear" w:color="auto" w:fill="BFBFBF" w:themeFill="background1" w:themeFillShade="BF"/>
          </w:tcPr>
          <w:p w14:paraId="59A97742" w14:textId="188C9B81" w:rsidR="00FE407C" w:rsidRPr="00E16EE6" w:rsidRDefault="00E16EE6" w:rsidP="00150535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Test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555104CE" w14:textId="1289A71A" w:rsidR="00FE407C" w:rsidRPr="00E16EE6" w:rsidRDefault="00E16EE6" w:rsidP="00150535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Input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203226E8" w14:textId="2CD90A08" w:rsidR="00FE407C" w:rsidRPr="00E16EE6" w:rsidRDefault="00E16EE6" w:rsidP="00150535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Output</w:t>
            </w:r>
          </w:p>
        </w:tc>
      </w:tr>
      <w:tr w:rsidR="00FE407C" w:rsidRPr="00E16EE6" w14:paraId="08723D5F" w14:textId="77777777" w:rsidTr="00FE407C">
        <w:tc>
          <w:tcPr>
            <w:tcW w:w="3243" w:type="dxa"/>
          </w:tcPr>
          <w:p w14:paraId="331A8020" w14:textId="65365AB5" w:rsidR="00FE407C" w:rsidRDefault="00E16EE6" w:rsidP="00150535">
            <w:r>
              <w:t>1</w:t>
            </w:r>
          </w:p>
        </w:tc>
        <w:tc>
          <w:tcPr>
            <w:tcW w:w="3243" w:type="dxa"/>
          </w:tcPr>
          <w:p w14:paraId="3DF70FEC" w14:textId="50D23ACC" w:rsidR="00E16EE6" w:rsidRPr="00E16EE6" w:rsidRDefault="00DB38D2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="00E16EE6" w:rsidRPr="00E16EE6">
              <w:rPr>
                <w:rFonts w:ascii="Courier New" w:hAnsi="Courier New" w:cs="Courier New"/>
                <w:lang w:val="en-US"/>
              </w:rPr>
              <w:t>test -head &lt; tests/data_input.txt</w:t>
            </w:r>
          </w:p>
          <w:p w14:paraId="1AB2235E" w14:textId="2F4D6C00" w:rsidR="00FE407C" w:rsidRPr="00E16EE6" w:rsidRDefault="00FE407C" w:rsidP="00E16EE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44" w:type="dxa"/>
          </w:tcPr>
          <w:p w14:paraId="4834FB50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1__</w:t>
            </w:r>
          </w:p>
          <w:p w14:paraId="339A188F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2</w:t>
            </w:r>
          </w:p>
          <w:p w14:paraId="39AD0063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3</w:t>
            </w:r>
          </w:p>
          <w:p w14:paraId="3CF4B905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4</w:t>
            </w:r>
          </w:p>
          <w:p w14:paraId="136AD39B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5</w:t>
            </w:r>
          </w:p>
          <w:p w14:paraId="04448C2C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6</w:t>
            </w:r>
          </w:p>
          <w:p w14:paraId="54C22390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7</w:t>
            </w:r>
          </w:p>
          <w:p w14:paraId="36DB3244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8</w:t>
            </w:r>
          </w:p>
          <w:p w14:paraId="0E8C8A77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9__</w:t>
            </w:r>
          </w:p>
          <w:p w14:paraId="3F039B86" w14:textId="1C9B5805" w:rsidR="00FE407C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10</w:t>
            </w:r>
          </w:p>
        </w:tc>
      </w:tr>
      <w:tr w:rsidR="00E16EE6" w:rsidRPr="00E16EE6" w14:paraId="5A375CB1" w14:textId="77777777" w:rsidTr="00FE407C">
        <w:tc>
          <w:tcPr>
            <w:tcW w:w="3243" w:type="dxa"/>
          </w:tcPr>
          <w:p w14:paraId="21A92940" w14:textId="7142D074" w:rsidR="00E16EE6" w:rsidRDefault="00E16EE6" w:rsidP="00E16EE6">
            <w:r>
              <w:t>2</w:t>
            </w:r>
          </w:p>
        </w:tc>
        <w:tc>
          <w:tcPr>
            <w:tcW w:w="3243" w:type="dxa"/>
          </w:tcPr>
          <w:p w14:paraId="71A03784" w14:textId="2C269361" w:rsidR="00E16EE6" w:rsidRPr="00DB38D2" w:rsidRDefault="00E16EE6" w:rsidP="00DB38D2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-head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C56B73">
              <w:rPr>
                <w:rFonts w:ascii="Courier New" w:hAnsi="Courier New" w:cs="Courier New"/>
                <w:lang w:val="en-US"/>
              </w:rPr>
              <w:t>3</w:t>
            </w:r>
            <w:r w:rsidRPr="00E16EE6">
              <w:rPr>
                <w:rFonts w:ascii="Courier New" w:hAnsi="Courier New" w:cs="Courier New"/>
                <w:lang w:val="en-US"/>
              </w:rPr>
              <w:t xml:space="preserve"> &lt; tests/data_input.txt</w:t>
            </w:r>
          </w:p>
        </w:tc>
        <w:tc>
          <w:tcPr>
            <w:tcW w:w="3244" w:type="dxa"/>
          </w:tcPr>
          <w:p w14:paraId="6BB54E91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1__</w:t>
            </w:r>
          </w:p>
          <w:p w14:paraId="2593F35C" w14:textId="77777777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2</w:t>
            </w:r>
          </w:p>
          <w:p w14:paraId="2A7EB6CB" w14:textId="6F453882" w:rsidR="00E16EE6" w:rsidRPr="00E16EE6" w:rsidRDefault="00E16EE6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E16EE6">
              <w:rPr>
                <w:rFonts w:ascii="Courier New" w:hAnsi="Courier New" w:cs="Courier New"/>
                <w:lang w:val="en-US"/>
              </w:rPr>
              <w:t>This is LINE 3</w:t>
            </w:r>
          </w:p>
        </w:tc>
      </w:tr>
      <w:tr w:rsidR="009B7305" w:rsidRPr="00E16EE6" w14:paraId="49586044" w14:textId="77777777" w:rsidTr="00FE407C">
        <w:tc>
          <w:tcPr>
            <w:tcW w:w="3243" w:type="dxa"/>
          </w:tcPr>
          <w:p w14:paraId="2B481486" w14:textId="5E71F388" w:rsidR="009B7305" w:rsidRDefault="009B7305" w:rsidP="00E16EE6">
            <w:r>
              <w:t>3</w:t>
            </w:r>
          </w:p>
        </w:tc>
        <w:tc>
          <w:tcPr>
            <w:tcW w:w="3243" w:type="dxa"/>
          </w:tcPr>
          <w:p w14:paraId="07481048" w14:textId="26EF6D86" w:rsidR="009B7305" w:rsidRPr="00E16EE6" w:rsidRDefault="009B7305" w:rsidP="009B730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-head</w:t>
            </w:r>
            <w:r>
              <w:rPr>
                <w:rFonts w:ascii="Courier New" w:hAnsi="Courier New" w:cs="Courier New"/>
                <w:lang w:val="en-US"/>
              </w:rPr>
              <w:t xml:space="preserve"> 3</w:t>
            </w:r>
          </w:p>
        </w:tc>
        <w:tc>
          <w:tcPr>
            <w:tcW w:w="3244" w:type="dxa"/>
          </w:tcPr>
          <w:p w14:paraId="5E1F4A03" w14:textId="77777777" w:rsidR="009B7305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71943316" w14:textId="77777777" w:rsidR="00C32275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5291F76B" w14:textId="77777777" w:rsidR="00C32275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5F1B6647" w14:textId="77777777" w:rsidR="00C32275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50B7298A" w14:textId="77777777" w:rsidR="00C32275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14:paraId="72A54516" w14:textId="59436D89" w:rsidR="00C32275" w:rsidRPr="00E16EE6" w:rsidRDefault="00C32275" w:rsidP="00E16EE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</w:tbl>
    <w:p w14:paraId="73E3EDE8" w14:textId="0B9AD3E0" w:rsidR="00C56B73" w:rsidRDefault="00C56B73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  <w:lang w:val="en-US"/>
        </w:rPr>
      </w:pPr>
    </w:p>
    <w:p w14:paraId="5697ACA0" w14:textId="05F5A12F" w:rsidR="00826DD4" w:rsidRDefault="00826DD4" w:rsidP="00826DD4">
      <w:pPr>
        <w:pStyle w:val="Ttulo3"/>
      </w:pPr>
      <w:bookmarkStart w:id="13" w:name="_Toc182211296"/>
      <w:r>
        <w:t>Tail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826DD4" w14:paraId="486235A8" w14:textId="77777777" w:rsidTr="00A87454">
        <w:tc>
          <w:tcPr>
            <w:tcW w:w="3243" w:type="dxa"/>
            <w:shd w:val="clear" w:color="auto" w:fill="BFBFBF" w:themeFill="background1" w:themeFillShade="BF"/>
          </w:tcPr>
          <w:p w14:paraId="13C650CB" w14:textId="77777777" w:rsidR="00826DD4" w:rsidRPr="00E16EE6" w:rsidRDefault="00826DD4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Test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3A1626FB" w14:textId="77777777" w:rsidR="00826DD4" w:rsidRPr="00E16EE6" w:rsidRDefault="00826DD4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Input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7EE23D9A" w14:textId="77777777" w:rsidR="00826DD4" w:rsidRPr="00E16EE6" w:rsidRDefault="00826DD4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Output</w:t>
            </w:r>
          </w:p>
        </w:tc>
      </w:tr>
      <w:tr w:rsidR="00826DD4" w:rsidRPr="00E16EE6" w14:paraId="15E3B363" w14:textId="77777777" w:rsidTr="00A87454">
        <w:tc>
          <w:tcPr>
            <w:tcW w:w="3243" w:type="dxa"/>
          </w:tcPr>
          <w:p w14:paraId="7AB1397B" w14:textId="77777777" w:rsidR="00826DD4" w:rsidRDefault="00826DD4" w:rsidP="00A87454">
            <w:r>
              <w:t>1</w:t>
            </w:r>
          </w:p>
        </w:tc>
        <w:tc>
          <w:tcPr>
            <w:tcW w:w="3243" w:type="dxa"/>
          </w:tcPr>
          <w:p w14:paraId="7BF72083" w14:textId="2EBE77F2" w:rsidR="00826DD4" w:rsidRPr="00E16EE6" w:rsidRDefault="00826DD4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</w:t>
            </w:r>
            <w:r>
              <w:rPr>
                <w:rFonts w:ascii="Courier New" w:hAnsi="Courier New" w:cs="Courier New"/>
                <w:lang w:val="en-US"/>
              </w:rPr>
              <w:t>tail</w:t>
            </w:r>
            <w:r w:rsidRPr="00E16EE6">
              <w:rPr>
                <w:rFonts w:ascii="Courier New" w:hAnsi="Courier New" w:cs="Courier New"/>
                <w:lang w:val="en-US"/>
              </w:rPr>
              <w:t xml:space="preserve"> &lt; tests/data_input.txt</w:t>
            </w:r>
          </w:p>
          <w:p w14:paraId="52A7331B" w14:textId="77777777" w:rsidR="00826DD4" w:rsidRPr="00E16EE6" w:rsidRDefault="00826DD4" w:rsidP="00A87454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44" w:type="dxa"/>
          </w:tcPr>
          <w:p w14:paraId="0D9A15B7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31</w:t>
            </w:r>
          </w:p>
          <w:p w14:paraId="6B3FCF31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32</w:t>
            </w:r>
          </w:p>
          <w:p w14:paraId="09FC701C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33</w:t>
            </w:r>
          </w:p>
          <w:p w14:paraId="34658577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34</w:t>
            </w:r>
          </w:p>
          <w:p w14:paraId="35BDEEE9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35</w:t>
            </w:r>
          </w:p>
          <w:p w14:paraId="528341D3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36</w:t>
            </w:r>
          </w:p>
          <w:p w14:paraId="10812C0C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37</w:t>
            </w:r>
          </w:p>
          <w:p w14:paraId="46838D85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38</w:t>
            </w:r>
          </w:p>
          <w:p w14:paraId="3FD8F3E5" w14:textId="77777777" w:rsidR="00150EF5" w:rsidRP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39</w:t>
            </w:r>
          </w:p>
          <w:p w14:paraId="74D120C9" w14:textId="01116419" w:rsidR="00826DD4" w:rsidRPr="00E16EE6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40</w:t>
            </w:r>
          </w:p>
        </w:tc>
      </w:tr>
      <w:tr w:rsidR="00826DD4" w:rsidRPr="00E16EE6" w14:paraId="61C71E0F" w14:textId="77777777" w:rsidTr="00A87454">
        <w:tc>
          <w:tcPr>
            <w:tcW w:w="3243" w:type="dxa"/>
          </w:tcPr>
          <w:p w14:paraId="5B6593E3" w14:textId="77777777" w:rsidR="00826DD4" w:rsidRDefault="00826DD4" w:rsidP="00A87454">
            <w:r>
              <w:t>2</w:t>
            </w:r>
          </w:p>
        </w:tc>
        <w:tc>
          <w:tcPr>
            <w:tcW w:w="3243" w:type="dxa"/>
          </w:tcPr>
          <w:p w14:paraId="5E2C6991" w14:textId="1D87A6FA" w:rsidR="00826DD4" w:rsidRPr="00DB38D2" w:rsidRDefault="00826DD4" w:rsidP="00DB38D2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</w:t>
            </w:r>
            <w:r>
              <w:rPr>
                <w:rFonts w:ascii="Courier New" w:hAnsi="Courier New" w:cs="Courier New"/>
                <w:lang w:val="en-US"/>
              </w:rPr>
              <w:t xml:space="preserve">tail </w:t>
            </w:r>
            <w:r w:rsidR="00C56B73">
              <w:rPr>
                <w:rFonts w:ascii="Courier New" w:hAnsi="Courier New" w:cs="Courier New"/>
                <w:lang w:val="en-US"/>
              </w:rPr>
              <w:t>3</w:t>
            </w:r>
            <w:r w:rsidRPr="00E16EE6">
              <w:rPr>
                <w:rFonts w:ascii="Courier New" w:hAnsi="Courier New" w:cs="Courier New"/>
                <w:lang w:val="en-US"/>
              </w:rPr>
              <w:t xml:space="preserve"> &lt; tests/data_input.txt</w:t>
            </w:r>
          </w:p>
        </w:tc>
        <w:tc>
          <w:tcPr>
            <w:tcW w:w="3244" w:type="dxa"/>
          </w:tcPr>
          <w:p w14:paraId="16608187" w14:textId="77777777" w:rsid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 xml:space="preserve">This is LINE 38 </w:t>
            </w:r>
          </w:p>
          <w:p w14:paraId="69733EBA" w14:textId="77777777" w:rsidR="00150EF5" w:rsidRDefault="00150EF5" w:rsidP="00150EF5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 xml:space="preserve">This is LINE 39 </w:t>
            </w:r>
          </w:p>
          <w:p w14:paraId="7F28F836" w14:textId="646F267A" w:rsidR="00826DD4" w:rsidRPr="00E16EE6" w:rsidRDefault="00150EF5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150EF5">
              <w:rPr>
                <w:rFonts w:ascii="Courier New" w:hAnsi="Courier New" w:cs="Courier New"/>
                <w:lang w:val="en-US"/>
              </w:rPr>
              <w:t>This is LINE 40</w:t>
            </w:r>
          </w:p>
        </w:tc>
      </w:tr>
      <w:tr w:rsidR="00826DD4" w:rsidRPr="00E16EE6" w14:paraId="5FFB556F" w14:textId="77777777" w:rsidTr="00A87454">
        <w:tc>
          <w:tcPr>
            <w:tcW w:w="3243" w:type="dxa"/>
          </w:tcPr>
          <w:p w14:paraId="2ED91BC3" w14:textId="77777777" w:rsidR="00826DD4" w:rsidRDefault="00826DD4" w:rsidP="00A87454">
            <w:r>
              <w:t>3</w:t>
            </w:r>
          </w:p>
        </w:tc>
        <w:tc>
          <w:tcPr>
            <w:tcW w:w="3243" w:type="dxa"/>
          </w:tcPr>
          <w:p w14:paraId="5A0ADA69" w14:textId="568B3CD5" w:rsidR="00826DD4" w:rsidRPr="00E16EE6" w:rsidRDefault="00826DD4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</w:t>
            </w:r>
            <w:r>
              <w:rPr>
                <w:rFonts w:ascii="Courier New" w:hAnsi="Courier New" w:cs="Courier New"/>
                <w:lang w:val="en-US"/>
              </w:rPr>
              <w:t>tail 3</w:t>
            </w:r>
          </w:p>
        </w:tc>
        <w:tc>
          <w:tcPr>
            <w:tcW w:w="3244" w:type="dxa"/>
          </w:tcPr>
          <w:p w14:paraId="769F7282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1</w:t>
            </w:r>
          </w:p>
          <w:p w14:paraId="5DF8DB16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2</w:t>
            </w:r>
          </w:p>
          <w:p w14:paraId="2EF9D08E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3</w:t>
            </w:r>
          </w:p>
          <w:p w14:paraId="40C2B133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4</w:t>
            </w:r>
          </w:p>
          <w:p w14:paraId="0814D4A9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5</w:t>
            </w:r>
          </w:p>
          <w:p w14:paraId="222F16C9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(Ctrl + D)</w:t>
            </w:r>
          </w:p>
          <w:p w14:paraId="0389EA20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3</w:t>
            </w:r>
          </w:p>
          <w:p w14:paraId="5CE77D94" w14:textId="77777777" w:rsidR="009119B6" w:rsidRPr="009119B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4</w:t>
            </w:r>
          </w:p>
          <w:p w14:paraId="12C9BA43" w14:textId="37C97A32" w:rsidR="00826DD4" w:rsidRPr="00E16EE6" w:rsidRDefault="009119B6" w:rsidP="009119B6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9119B6">
              <w:rPr>
                <w:rFonts w:ascii="Courier New" w:hAnsi="Courier New" w:cs="Courier New"/>
                <w:lang w:val="en-US"/>
              </w:rPr>
              <w:t>5</w:t>
            </w:r>
          </w:p>
        </w:tc>
      </w:tr>
    </w:tbl>
    <w:p w14:paraId="707EA840" w14:textId="53B517A1" w:rsidR="00A24977" w:rsidRDefault="00A24977" w:rsidP="00A24977">
      <w:pPr>
        <w:pStyle w:val="Ttulo3"/>
      </w:pPr>
      <w:bookmarkStart w:id="14" w:name="_Toc182211297"/>
      <w:proofErr w:type="spellStart"/>
      <w:r>
        <w:lastRenderedPageBreak/>
        <w:t>Longlines</w:t>
      </w:r>
      <w:bookmarkEnd w:id="14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A24977" w14:paraId="2F4E42BB" w14:textId="77777777" w:rsidTr="00A87454">
        <w:tc>
          <w:tcPr>
            <w:tcW w:w="3243" w:type="dxa"/>
            <w:shd w:val="clear" w:color="auto" w:fill="BFBFBF" w:themeFill="background1" w:themeFillShade="BF"/>
          </w:tcPr>
          <w:p w14:paraId="46099D21" w14:textId="77777777" w:rsidR="00A24977" w:rsidRPr="00E16EE6" w:rsidRDefault="00A24977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Test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79DDDAD2" w14:textId="77777777" w:rsidR="00A24977" w:rsidRPr="00E16EE6" w:rsidRDefault="00A24977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Input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4F209057" w14:textId="77777777" w:rsidR="00A24977" w:rsidRPr="00E16EE6" w:rsidRDefault="00A24977" w:rsidP="00A87454">
            <w:pPr>
              <w:rPr>
                <w:b/>
                <w:bCs/>
              </w:rPr>
            </w:pPr>
            <w:r w:rsidRPr="00E16EE6">
              <w:rPr>
                <w:b/>
                <w:bCs/>
              </w:rPr>
              <w:t>Output</w:t>
            </w:r>
          </w:p>
        </w:tc>
      </w:tr>
      <w:tr w:rsidR="00A24977" w:rsidRPr="00E16EE6" w14:paraId="0A76C104" w14:textId="77777777" w:rsidTr="00A87454">
        <w:tc>
          <w:tcPr>
            <w:tcW w:w="3243" w:type="dxa"/>
          </w:tcPr>
          <w:p w14:paraId="6862D3B4" w14:textId="77777777" w:rsidR="00A24977" w:rsidRDefault="00A24977" w:rsidP="00A87454">
            <w:r>
              <w:t>1</w:t>
            </w:r>
          </w:p>
        </w:tc>
        <w:tc>
          <w:tcPr>
            <w:tcW w:w="3243" w:type="dxa"/>
          </w:tcPr>
          <w:p w14:paraId="3AAB3631" w14:textId="6AE7C44A" w:rsidR="00A24977" w:rsidRPr="00E16EE6" w:rsidRDefault="00CC7C8F" w:rsidP="00CC7C8F">
            <w:pPr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CC7C8F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CC7C8F">
              <w:rPr>
                <w:rFonts w:ascii="Courier New" w:hAnsi="Courier New" w:cs="Courier New"/>
                <w:lang w:val="en-US"/>
              </w:rPr>
              <w:t>test -longlines &lt; tests/data_input.txt</w:t>
            </w:r>
          </w:p>
        </w:tc>
        <w:tc>
          <w:tcPr>
            <w:tcW w:w="3244" w:type="dxa"/>
          </w:tcPr>
          <w:p w14:paraId="264102E7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>This is LINE 17</w:t>
            </w:r>
            <w:r w:rsidRPr="00CD38A8">
              <w:rPr>
                <w:rFonts w:ascii="Courier New" w:hAnsi="Courier New" w:cs="Courier New"/>
                <w:i/>
                <w:iCs/>
                <w:lang w:val="en-US"/>
              </w:rPr>
              <w:t>__</w:t>
            </w:r>
            <w:r w:rsidRPr="00CD38A8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6941211B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>This is LINE 1</w:t>
            </w:r>
            <w:r w:rsidRPr="00CD38A8">
              <w:rPr>
                <w:rFonts w:ascii="Courier New" w:hAnsi="Courier New" w:cs="Courier New"/>
                <w:i/>
                <w:iCs/>
                <w:lang w:val="en-US"/>
              </w:rPr>
              <w:t>__</w:t>
            </w:r>
            <w:r w:rsidRPr="00CD38A8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4DDD4869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>This is LINE 9</w:t>
            </w:r>
            <w:r w:rsidRPr="00CD38A8">
              <w:rPr>
                <w:rFonts w:ascii="Courier New" w:hAnsi="Courier New" w:cs="Courier New"/>
                <w:i/>
                <w:iCs/>
                <w:lang w:val="en-US"/>
              </w:rPr>
              <w:t>__</w:t>
            </w:r>
            <w:r w:rsidRPr="00CD38A8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6E2A979B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11 </w:t>
            </w:r>
          </w:p>
          <w:p w14:paraId="6CF18C76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12 </w:t>
            </w:r>
          </w:p>
          <w:p w14:paraId="540150FE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13 </w:t>
            </w:r>
          </w:p>
          <w:p w14:paraId="2B97375A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14 </w:t>
            </w:r>
          </w:p>
          <w:p w14:paraId="3F310FF5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15 </w:t>
            </w:r>
          </w:p>
          <w:p w14:paraId="5B1B4A30" w14:textId="77777777" w:rsid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 xml:space="preserve">This is LINE 16 </w:t>
            </w:r>
          </w:p>
          <w:p w14:paraId="5FDCC1E0" w14:textId="583DEF89" w:rsidR="00CD38A8" w:rsidRPr="00CD38A8" w:rsidRDefault="00CD38A8" w:rsidP="00CD38A8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CD38A8">
              <w:rPr>
                <w:rFonts w:ascii="Courier New" w:hAnsi="Courier New" w:cs="Courier New"/>
                <w:lang w:val="en-US"/>
              </w:rPr>
              <w:t>This is LINE 10</w:t>
            </w:r>
          </w:p>
          <w:p w14:paraId="1F0B2AD4" w14:textId="0ADD1E36" w:rsidR="00A24977" w:rsidRPr="00E16EE6" w:rsidRDefault="00A24977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A24977" w:rsidRPr="00E16EE6" w14:paraId="799EA20C" w14:textId="77777777" w:rsidTr="00A87454">
        <w:tc>
          <w:tcPr>
            <w:tcW w:w="3243" w:type="dxa"/>
          </w:tcPr>
          <w:p w14:paraId="08D75A33" w14:textId="77777777" w:rsidR="00A24977" w:rsidRDefault="00A24977" w:rsidP="00A87454">
            <w:r>
              <w:t>2</w:t>
            </w:r>
          </w:p>
        </w:tc>
        <w:tc>
          <w:tcPr>
            <w:tcW w:w="3243" w:type="dxa"/>
          </w:tcPr>
          <w:p w14:paraId="08FA91B5" w14:textId="5EF0BFF6" w:rsidR="00A24977" w:rsidRPr="00DB38D2" w:rsidRDefault="00A24977" w:rsidP="00DB38D2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</w:t>
            </w:r>
            <w:r w:rsidR="00CD38A8">
              <w:rPr>
                <w:rFonts w:ascii="Courier New" w:hAnsi="Courier New" w:cs="Courier New"/>
                <w:lang w:val="en-US"/>
              </w:rPr>
              <w:t>longlines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005FF7">
              <w:rPr>
                <w:rFonts w:ascii="Courier New" w:hAnsi="Courier New" w:cs="Courier New"/>
                <w:lang w:val="en-US"/>
              </w:rPr>
              <w:t>3</w:t>
            </w:r>
            <w:r w:rsidRPr="00E16EE6">
              <w:rPr>
                <w:rFonts w:ascii="Courier New" w:hAnsi="Courier New" w:cs="Courier New"/>
                <w:lang w:val="en-US"/>
              </w:rPr>
              <w:t xml:space="preserve"> &lt; tests/data_input.txt</w:t>
            </w:r>
          </w:p>
        </w:tc>
        <w:tc>
          <w:tcPr>
            <w:tcW w:w="3244" w:type="dxa"/>
          </w:tcPr>
          <w:p w14:paraId="12AA0447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This is LINE 17__</w:t>
            </w:r>
          </w:p>
          <w:p w14:paraId="1F72E1F9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This is LINE 1__</w:t>
            </w:r>
          </w:p>
          <w:p w14:paraId="686EB18F" w14:textId="2AABFA43" w:rsidR="00A24977" w:rsidRPr="00E16EE6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This is LINE 9__</w:t>
            </w:r>
          </w:p>
        </w:tc>
      </w:tr>
      <w:tr w:rsidR="00A24977" w:rsidRPr="00E16EE6" w14:paraId="1D3E7204" w14:textId="77777777" w:rsidTr="00A87454">
        <w:tc>
          <w:tcPr>
            <w:tcW w:w="3243" w:type="dxa"/>
          </w:tcPr>
          <w:p w14:paraId="55BBA42A" w14:textId="77777777" w:rsidR="00A24977" w:rsidRDefault="00A24977" w:rsidP="00A87454">
            <w:r>
              <w:t>3</w:t>
            </w:r>
          </w:p>
        </w:tc>
        <w:tc>
          <w:tcPr>
            <w:tcW w:w="3243" w:type="dxa"/>
          </w:tcPr>
          <w:p w14:paraId="1A95B833" w14:textId="49D83D09" w:rsidR="00A24977" w:rsidRPr="00E16EE6" w:rsidRDefault="00A24977" w:rsidP="00A87454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proofErr w:type="gramStart"/>
            <w:r w:rsidRPr="00E16EE6">
              <w:rPr>
                <w:rFonts w:ascii="Courier New" w:hAnsi="Courier New" w:cs="Courier New"/>
                <w:lang w:val="en-US"/>
              </w:rPr>
              <w:t>./</w:t>
            </w:r>
            <w:proofErr w:type="gramEnd"/>
            <w:r w:rsidRPr="00E16EE6">
              <w:rPr>
                <w:rFonts w:ascii="Courier New" w:hAnsi="Courier New" w:cs="Courier New"/>
                <w:lang w:val="en-US"/>
              </w:rPr>
              <w:t>test -</w:t>
            </w:r>
            <w:r w:rsidR="00FB627D">
              <w:rPr>
                <w:rFonts w:ascii="Courier New" w:hAnsi="Courier New" w:cs="Courier New"/>
                <w:lang w:val="en-US"/>
              </w:rPr>
              <w:t>longlines</w:t>
            </w:r>
            <w:r>
              <w:rPr>
                <w:rFonts w:ascii="Courier New" w:hAnsi="Courier New" w:cs="Courier New"/>
                <w:lang w:val="en-US"/>
              </w:rPr>
              <w:t xml:space="preserve"> 3</w:t>
            </w:r>
          </w:p>
        </w:tc>
        <w:tc>
          <w:tcPr>
            <w:tcW w:w="3244" w:type="dxa"/>
          </w:tcPr>
          <w:p w14:paraId="550319A8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Lorem Ipsum</w:t>
            </w:r>
          </w:p>
          <w:p w14:paraId="72FC2515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---</w:t>
            </w:r>
          </w:p>
          <w:p w14:paraId="4E279BC7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1234</w:t>
            </w:r>
          </w:p>
          <w:p w14:paraId="608FF297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__</w:t>
            </w:r>
            <w:proofErr w:type="spellStart"/>
            <w:r w:rsidRPr="00FB627D">
              <w:rPr>
                <w:rFonts w:ascii="Courier New" w:hAnsi="Courier New" w:cs="Courier New"/>
                <w:lang w:val="en-US"/>
              </w:rPr>
              <w:t>asd</w:t>
            </w:r>
            <w:proofErr w:type="spellEnd"/>
          </w:p>
          <w:p w14:paraId="0D5A67C5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(Ctrl + D)</w:t>
            </w:r>
          </w:p>
          <w:p w14:paraId="604BAD08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Lorem Ipsum</w:t>
            </w:r>
          </w:p>
          <w:p w14:paraId="5239FC26" w14:textId="77777777" w:rsidR="00FB627D" w:rsidRPr="00FB627D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__</w:t>
            </w:r>
            <w:proofErr w:type="spellStart"/>
            <w:r w:rsidRPr="00FB627D">
              <w:rPr>
                <w:rFonts w:ascii="Courier New" w:hAnsi="Courier New" w:cs="Courier New"/>
                <w:lang w:val="en-US"/>
              </w:rPr>
              <w:t>asd</w:t>
            </w:r>
            <w:proofErr w:type="spellEnd"/>
          </w:p>
          <w:p w14:paraId="33BAB855" w14:textId="158B1B65" w:rsidR="00A24977" w:rsidRPr="00E16EE6" w:rsidRDefault="00FB627D" w:rsidP="00FB627D">
            <w:pPr>
              <w:spacing w:before="0" w:after="0" w:line="240" w:lineRule="auto"/>
              <w:jc w:val="left"/>
              <w:rPr>
                <w:rFonts w:ascii="Courier New" w:hAnsi="Courier New" w:cs="Courier New"/>
                <w:lang w:val="en-US"/>
              </w:rPr>
            </w:pPr>
            <w:r w:rsidRPr="00FB627D">
              <w:rPr>
                <w:rFonts w:ascii="Courier New" w:hAnsi="Courier New" w:cs="Courier New"/>
                <w:lang w:val="en-US"/>
              </w:rPr>
              <w:t>1234</w:t>
            </w:r>
          </w:p>
        </w:tc>
      </w:tr>
    </w:tbl>
    <w:p w14:paraId="2F2BCA39" w14:textId="77777777" w:rsidR="005E7C88" w:rsidRDefault="005E7C88" w:rsidP="005E7C88">
      <w:pPr>
        <w:rPr>
          <w:lang w:val="en-US"/>
        </w:rPr>
      </w:pPr>
    </w:p>
    <w:p w14:paraId="31C1605A" w14:textId="77777777" w:rsidR="005E7C88" w:rsidRDefault="005E7C88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  <w:lang w:val="en-US"/>
        </w:rPr>
      </w:pPr>
      <w:r>
        <w:rPr>
          <w:lang w:val="en-US"/>
        </w:rPr>
        <w:br w:type="page"/>
      </w:r>
    </w:p>
    <w:p w14:paraId="29A11222" w14:textId="3DF9C32D" w:rsidR="001804DC" w:rsidRPr="001804DC" w:rsidRDefault="00996856" w:rsidP="00DB38D2">
      <w:pPr>
        <w:pStyle w:val="Ttulo1"/>
        <w:rPr>
          <w:lang w:val="en-US"/>
        </w:rPr>
      </w:pPr>
      <w:bookmarkStart w:id="15" w:name="_Toc182211298"/>
      <w:proofErr w:type="spellStart"/>
      <w:r w:rsidRPr="00150535">
        <w:rPr>
          <w:lang w:val="en-US"/>
        </w:rPr>
        <w:lastRenderedPageBreak/>
        <w:t>Comentarios</w:t>
      </w:r>
      <w:proofErr w:type="spellEnd"/>
      <w:r w:rsidRPr="00150535">
        <w:rPr>
          <w:lang w:val="en-US"/>
        </w:rPr>
        <w:t xml:space="preserve"> </w:t>
      </w:r>
      <w:proofErr w:type="spellStart"/>
      <w:r w:rsidRPr="00150535">
        <w:rPr>
          <w:lang w:val="en-US"/>
        </w:rPr>
        <w:t>Personales</w:t>
      </w:r>
      <w:bookmarkEnd w:id="15"/>
      <w:proofErr w:type="spellEnd"/>
      <w:r w:rsidR="0043776C">
        <w:rPr>
          <w:lang w:val="en-US"/>
        </w:rPr>
        <w:t xml:space="preserve"> </w:t>
      </w:r>
    </w:p>
    <w:p w14:paraId="2DF264D9" w14:textId="75F34FFE" w:rsidR="000225A8" w:rsidRDefault="00996856" w:rsidP="00713A25">
      <w:pPr>
        <w:pStyle w:val="Ttulo2"/>
      </w:pPr>
      <w:bookmarkStart w:id="16" w:name="_Toc182211299"/>
      <w:r w:rsidRPr="00713A25">
        <w:t>PROBLEMAS ENCONTRADOS</w:t>
      </w:r>
      <w:bookmarkEnd w:id="16"/>
    </w:p>
    <w:p w14:paraId="6F55B1A9" w14:textId="37D3F720" w:rsidR="007D395F" w:rsidRDefault="007D395F" w:rsidP="007D395F">
      <w:pPr>
        <w:pStyle w:val="Ttulo3"/>
      </w:pPr>
      <w:bookmarkStart w:id="17" w:name="_Toc182211300"/>
      <w:r>
        <w:t>Longlines</w:t>
      </w:r>
      <w:bookmarkEnd w:id="17"/>
    </w:p>
    <w:p w14:paraId="6CB9A0CC" w14:textId="0F21FB4F" w:rsidR="007D395F" w:rsidRDefault="007D395F" w:rsidP="007D395F">
      <w:r>
        <w:t xml:space="preserve">En el desarrollo de la función longlines, en una primera aproximación, habíamos decidido </w:t>
      </w:r>
      <w:r w:rsidR="0034097B">
        <w:t>implementarla mediante</w:t>
      </w:r>
      <w:r>
        <w:t xml:space="preserve"> una bicola con puntero al final</w:t>
      </w:r>
      <w:r w:rsidR="004823B2">
        <w:t>, sacada de una librería</w:t>
      </w:r>
      <w:r w:rsidR="00DF3050">
        <w:t xml:space="preserve"> (</w:t>
      </w:r>
      <w:r w:rsidR="00DF3050" w:rsidRPr="00DF3050">
        <w:t>&lt;sys/queue.h&gt;</w:t>
      </w:r>
      <w:r w:rsidR="00DF3050">
        <w:t>)</w:t>
      </w:r>
      <w:r w:rsidR="00D12517">
        <w:t>.</w:t>
      </w:r>
    </w:p>
    <w:p w14:paraId="5833F9F4" w14:textId="1F0F8FF9" w:rsidR="00D12517" w:rsidRDefault="00D12517" w:rsidP="007D395F">
      <w:r>
        <w:t xml:space="preserve">Sin embargo, </w:t>
      </w:r>
      <w:r w:rsidR="00781045">
        <w:t xml:space="preserve">esta implementación era demasiado compleja para </w:t>
      </w:r>
      <w:r w:rsidR="00351C1A">
        <w:t>el problema que realmente teníamos, puesto que el tamaño de la estructura es fijo y determinado por el usuario.</w:t>
      </w:r>
    </w:p>
    <w:p w14:paraId="40782503" w14:textId="5125ADAF" w:rsidR="00A97CD8" w:rsidRDefault="00A97CD8" w:rsidP="007D395F">
      <w:r>
        <w:t>Por lo tanto, tras unas violaciones de segmento, decidimos implementar un array circular en el que íbamos sobrescribiendo</w:t>
      </w:r>
      <w:r w:rsidR="001A7590">
        <w:t xml:space="preserve"> las líneas más cortas.</w:t>
      </w:r>
    </w:p>
    <w:p w14:paraId="60DE5FA0" w14:textId="4B29BAE9" w:rsidR="001A7590" w:rsidRDefault="001A7590" w:rsidP="007D395F">
      <w:r>
        <w:t>Finalmente, después de darle unas vueltas, ll</w:t>
      </w:r>
      <w:r w:rsidR="000B01E6">
        <w:t xml:space="preserve">egamos a la conclusión de guardar la longitud de las líneas en una estructura auxiliar para </w:t>
      </w:r>
      <w:r w:rsidR="00145C68">
        <w:t>evitar calcular la longitud de las líneas constantemente</w:t>
      </w:r>
      <w:r w:rsidR="00C67457">
        <w:t xml:space="preserve">. </w:t>
      </w:r>
    </w:p>
    <w:p w14:paraId="7A6B9712" w14:textId="7607D94F" w:rsidR="00971F3F" w:rsidRDefault="00971F3F" w:rsidP="00971F3F">
      <w:pPr>
        <w:pStyle w:val="Ttulo3"/>
      </w:pPr>
      <w:bookmarkStart w:id="18" w:name="_Toc182211301"/>
      <w:r>
        <w:t>Tail</w:t>
      </w:r>
      <w:bookmarkEnd w:id="18"/>
    </w:p>
    <w:p w14:paraId="7D49DD6C" w14:textId="38576910" w:rsidR="00971F3F" w:rsidRDefault="00971F3F" w:rsidP="00971F3F">
      <w:r>
        <w:t xml:space="preserve">Tras llegar a esta conclusión con longlines, </w:t>
      </w:r>
      <w:r w:rsidR="009068AF">
        <w:t xml:space="preserve">modificamos también la implementación de Tail para que usara un array circular de la misma manera sobrescribiendo las líneas más antiguas. </w:t>
      </w:r>
    </w:p>
    <w:p w14:paraId="4BE0327E" w14:textId="56B7755D" w:rsidR="009068AF" w:rsidRDefault="009068AF" w:rsidP="00971F3F">
      <w:r>
        <w:t xml:space="preserve">Para arreglar el orden de impresión, </w:t>
      </w:r>
      <w:r w:rsidR="00985595">
        <w:t>llevamos la variable current, que nos permite ver desde d</w:t>
      </w:r>
      <w:r w:rsidR="00486454">
        <w:t>ó</w:t>
      </w:r>
      <w:r w:rsidR="00985595">
        <w:t xml:space="preserve">nde imprimir </w:t>
      </w:r>
      <w:r w:rsidR="00486454">
        <w:t>en este array circular.</w:t>
      </w:r>
    </w:p>
    <w:p w14:paraId="4412A067" w14:textId="77777777" w:rsidR="00486454" w:rsidRPr="00971F3F" w:rsidRDefault="00486454" w:rsidP="00971F3F"/>
    <w:p w14:paraId="59377D47" w14:textId="3F1A13E4" w:rsidR="00996856" w:rsidRDefault="00996856" w:rsidP="00713A25">
      <w:pPr>
        <w:pStyle w:val="Ttulo2"/>
      </w:pPr>
      <w:bookmarkStart w:id="19" w:name="_Toc182211302"/>
      <w:r w:rsidRPr="00713A25">
        <w:t>CRÍTICAS CONSTRUCTIVAS</w:t>
      </w:r>
      <w:bookmarkEnd w:id="19"/>
    </w:p>
    <w:p w14:paraId="3F147132" w14:textId="77777777" w:rsidR="00D94341" w:rsidRDefault="00AE4F8E" w:rsidP="00AE4F8E">
      <w:r>
        <w:t xml:space="preserve">Nos ha parecido que la práctica se adapta perfectamente a los conocimientos aprendidos en el tema </w:t>
      </w:r>
      <w:r w:rsidR="00DB3622">
        <w:t>3</w:t>
      </w:r>
      <w:r w:rsidR="00D94341">
        <w:t>.</w:t>
      </w:r>
    </w:p>
    <w:p w14:paraId="64967E76" w14:textId="5F6159B7" w:rsidR="00657ED3" w:rsidRDefault="00D94341" w:rsidP="00AE4F8E">
      <w:r>
        <w:t>E</w:t>
      </w:r>
      <w:r w:rsidR="00DB3622">
        <w:t xml:space="preserve">leva un poco el nivel de los </w:t>
      </w:r>
      <w:r w:rsidR="00D6705E">
        <w:t>ejercicios,</w:t>
      </w:r>
      <w:r w:rsidR="00DB3622">
        <w:t xml:space="preserve"> pero con el tiempo que tenemos para realizarla es</w:t>
      </w:r>
      <w:r w:rsidR="00E16F88">
        <w:t xml:space="preserve"> muy asequible</w:t>
      </w:r>
      <w:r>
        <w:t>.</w:t>
      </w:r>
    </w:p>
    <w:p w14:paraId="6ABEEB66" w14:textId="77777777" w:rsidR="00D94341" w:rsidRPr="00657ED3" w:rsidRDefault="00D94341" w:rsidP="00AE4F8E"/>
    <w:p w14:paraId="04682478" w14:textId="7E077E90" w:rsidR="00996856" w:rsidRDefault="00996856" w:rsidP="00713A25">
      <w:pPr>
        <w:pStyle w:val="Ttulo2"/>
      </w:pPr>
      <w:bookmarkStart w:id="20" w:name="_Toc182211303"/>
      <w:r w:rsidRPr="00713A25">
        <w:t>PROPUESTA DE MEJORAS</w:t>
      </w:r>
      <w:bookmarkEnd w:id="20"/>
    </w:p>
    <w:p w14:paraId="77682036" w14:textId="13D8EACC" w:rsidR="005E2C46" w:rsidRDefault="00C028A1" w:rsidP="005E2C46">
      <w:r>
        <w:t xml:space="preserve">Proponer la implementación </w:t>
      </w:r>
      <w:r w:rsidR="00D6705E">
        <w:t>de una función que sea un poco diferente al resto, ya que son bastante similares.</w:t>
      </w:r>
    </w:p>
    <w:p w14:paraId="15B56F5A" w14:textId="77777777" w:rsidR="001804DC" w:rsidRPr="005E2C46" w:rsidRDefault="001804DC" w:rsidP="005E2C46"/>
    <w:p w14:paraId="588F2EBE" w14:textId="49EC4DE1" w:rsidR="00996856" w:rsidRDefault="00996856" w:rsidP="00713A25">
      <w:pPr>
        <w:pStyle w:val="Ttulo2"/>
      </w:pPr>
      <w:bookmarkStart w:id="21" w:name="_Toc182211304"/>
      <w:r w:rsidRPr="00713A25">
        <w:t>EVALUACIÓN DEL TIEMPO DEDICADO</w:t>
      </w:r>
      <w:bookmarkEnd w:id="21"/>
    </w:p>
    <w:p w14:paraId="53AB591F" w14:textId="50511FFE" w:rsidR="000225A8" w:rsidRDefault="00D6705E" w:rsidP="00F95DD5">
      <w:pPr>
        <w:pStyle w:val="Ttulo3"/>
      </w:pPr>
      <w:bookmarkStart w:id="22" w:name="_Toc182211305"/>
      <w:r>
        <w:t>Programació</w:t>
      </w:r>
      <w:r w:rsidR="00F95DD5">
        <w:t>n</w:t>
      </w:r>
      <w:bookmarkEnd w:id="22"/>
    </w:p>
    <w:p w14:paraId="0B3077CE" w14:textId="5DC95E8C" w:rsidR="00F95DD5" w:rsidRDefault="00F95DD5" w:rsidP="00F95DD5">
      <w:r>
        <w:t xml:space="preserve">Hemos dedicado alrededor de 2 </w:t>
      </w:r>
      <w:r w:rsidR="00BB0282">
        <w:t xml:space="preserve">tardes para el código y alguna hora extra para optimizarlo con nuevas ideas que se nos han ocurrido </w:t>
      </w:r>
      <w:r w:rsidR="00525B2F">
        <w:t>a lo largo del tiempo.</w:t>
      </w:r>
    </w:p>
    <w:p w14:paraId="6B3998E5" w14:textId="458D012E" w:rsidR="00525B2F" w:rsidRDefault="00525B2F" w:rsidP="00525B2F">
      <w:pPr>
        <w:pStyle w:val="Ttulo3"/>
      </w:pPr>
      <w:bookmarkStart w:id="23" w:name="_Toc182211306"/>
      <w:r>
        <w:t>Memoria</w:t>
      </w:r>
      <w:bookmarkEnd w:id="23"/>
    </w:p>
    <w:p w14:paraId="204D5675" w14:textId="77777777" w:rsidR="001804DC" w:rsidRDefault="00525B2F" w:rsidP="00525B2F">
      <w:r>
        <w:t>Hemos dedicado una mañana</w:t>
      </w:r>
      <w:r w:rsidR="001804DC">
        <w:t xml:space="preserve"> entera para intentar cumplir de la mejor manera posible todos los requisitos de la memoria.</w:t>
      </w:r>
    </w:p>
    <w:p w14:paraId="5381C711" w14:textId="5CA77C03" w:rsidR="00525B2F" w:rsidRPr="00525B2F" w:rsidRDefault="001804DC" w:rsidP="00525B2F">
      <w:r>
        <w:t xml:space="preserve"> </w:t>
      </w:r>
    </w:p>
    <w:sectPr w:rsidR="00525B2F" w:rsidRPr="00525B2F" w:rsidSect="006C7BD1">
      <w:headerReference w:type="even" r:id="rId13"/>
      <w:headerReference w:type="default" r:id="rId14"/>
      <w:footerReference w:type="even" r:id="rId15"/>
      <w:footerReference w:type="default" r:id="rId16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B85AF" w14:textId="77777777" w:rsidR="00962023" w:rsidRDefault="00962023" w:rsidP="000F32D0">
      <w:pPr>
        <w:spacing w:before="0" w:after="0" w:line="240" w:lineRule="auto"/>
      </w:pPr>
      <w:r>
        <w:separator/>
      </w:r>
    </w:p>
    <w:p w14:paraId="7A744D42" w14:textId="77777777" w:rsidR="00962023" w:rsidRDefault="00962023"/>
  </w:endnote>
  <w:endnote w:type="continuationSeparator" w:id="0">
    <w:p w14:paraId="4B71D5F6" w14:textId="77777777" w:rsidR="00962023" w:rsidRDefault="00962023" w:rsidP="000F32D0">
      <w:pPr>
        <w:spacing w:before="0" w:after="0" w:line="240" w:lineRule="auto"/>
      </w:pPr>
      <w:r>
        <w:continuationSeparator/>
      </w:r>
    </w:p>
    <w:p w14:paraId="692A12E2" w14:textId="77777777" w:rsidR="00962023" w:rsidRDefault="00962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000000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left:0;text-align:left;margin-left:0;margin-top:0;width:595.2pt;height:841.9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6A12F9DC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E7C88">
          <w:rPr>
            <w:rStyle w:val="SubttuloCar"/>
            <w:sz w:val="20"/>
            <w:szCs w:val="14"/>
          </w:rPr>
          <w:t xml:space="preserve">[Práctica 1 – PROGRAMACIÓN DE UNA LIBRERÍA EN C]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36F49" w14:textId="77777777" w:rsidR="00962023" w:rsidRDefault="00962023" w:rsidP="000F32D0">
      <w:pPr>
        <w:spacing w:before="0" w:after="0" w:line="240" w:lineRule="auto"/>
      </w:pPr>
      <w:r>
        <w:separator/>
      </w:r>
    </w:p>
    <w:p w14:paraId="173101CA" w14:textId="77777777" w:rsidR="00962023" w:rsidRDefault="00962023"/>
  </w:footnote>
  <w:footnote w:type="continuationSeparator" w:id="0">
    <w:p w14:paraId="7C7D4E57" w14:textId="77777777" w:rsidR="00962023" w:rsidRDefault="00962023" w:rsidP="000F32D0">
      <w:pPr>
        <w:spacing w:before="0" w:after="0" w:line="240" w:lineRule="auto"/>
      </w:pPr>
      <w:r>
        <w:continuationSeparator/>
      </w:r>
    </w:p>
    <w:p w14:paraId="6E3363C7" w14:textId="77777777" w:rsidR="00962023" w:rsidRDefault="009620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2927E" w14:textId="77777777" w:rsidR="000F32D0" w:rsidRDefault="00000000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left:0;text-align:left;margin-left:0;margin-top:0;width:595.2pt;height:841.9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6DDBD" w14:textId="7C538240" w:rsidR="00C12A41" w:rsidRDefault="00C12A4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41D3FF09" wp14:editId="79B0DA94">
          <wp:simplePos x="0" y="0"/>
          <wp:positionH relativeFrom="column">
            <wp:posOffset>6219614</wp:posOffset>
          </wp:positionH>
          <wp:positionV relativeFrom="paragraph">
            <wp:posOffset>-42968</wp:posOffset>
          </wp:positionV>
          <wp:extent cx="245745" cy="512445"/>
          <wp:effectExtent l="0" t="0" r="0" b="0"/>
          <wp:wrapNone/>
          <wp:docPr id="9" name="Imagen 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6856"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D5D9D">
          <w:t>[Práctica 1 – PROGRAMACIÓN DE UNA LIBRERÍA EN C]</w:t>
        </w:r>
        <w:r w:rsidR="005E7C88">
          <w:t xml:space="preserve"> </w:t>
        </w:r>
      </w:sdtContent>
    </w:sdt>
  </w:p>
  <w:p w14:paraId="7E1C0D4E" w14:textId="3DC87EA4" w:rsidR="00176842" w:rsidRDefault="00000000" w:rsidP="00996856">
    <w:pPr>
      <w:pStyle w:val="Encabezado"/>
      <w:tabs>
        <w:tab w:val="left" w:pos="5760"/>
        <w:tab w:val="right" w:pos="9740"/>
      </w:tabs>
      <w:jc w:val="left"/>
    </w:pP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30307">
          <w:t>Daniel Santos López / Diego Sánchez Rincón</w:t>
        </w:r>
      </w:sdtContent>
    </w:sdt>
    <w:r w:rsidR="00C12A41">
      <w:tab/>
    </w:r>
    <w:r w:rsidR="00C12A41">
      <w:tab/>
    </w:r>
    <w:r w:rsidR="00C12A41">
      <w:tab/>
    </w:r>
    <w:r w:rsidR="00C12A41">
      <w:tab/>
    </w:r>
    <w:r w:rsidR="00C12A41">
      <w:tab/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3240D6"/>
    <w:multiLevelType w:val="hybridMultilevel"/>
    <w:tmpl w:val="9E0A609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67CEE"/>
    <w:multiLevelType w:val="multilevel"/>
    <w:tmpl w:val="2C8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96EBA"/>
    <w:multiLevelType w:val="hybridMultilevel"/>
    <w:tmpl w:val="9BE41A60"/>
    <w:lvl w:ilvl="0" w:tplc="6EBE10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E35F4"/>
    <w:multiLevelType w:val="hybridMultilevel"/>
    <w:tmpl w:val="FC3C20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57ED9"/>
    <w:multiLevelType w:val="multilevel"/>
    <w:tmpl w:val="2E4E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07DB7"/>
    <w:multiLevelType w:val="hybridMultilevel"/>
    <w:tmpl w:val="C47072B6"/>
    <w:lvl w:ilvl="0" w:tplc="44FCE8B4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2"/>
  </w:num>
  <w:num w:numId="13" w16cid:durableId="491289135">
    <w:abstractNumId w:val="15"/>
  </w:num>
  <w:num w:numId="14" w16cid:durableId="454055992">
    <w:abstractNumId w:val="17"/>
  </w:num>
  <w:num w:numId="15" w16cid:durableId="834300072">
    <w:abstractNumId w:val="14"/>
  </w:num>
  <w:num w:numId="16" w16cid:durableId="594166312">
    <w:abstractNumId w:val="16"/>
  </w:num>
  <w:num w:numId="17" w16cid:durableId="36896988">
    <w:abstractNumId w:val="13"/>
  </w:num>
  <w:num w:numId="18" w16cid:durableId="16635799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05FF7"/>
    <w:rsid w:val="00012F3D"/>
    <w:rsid w:val="000225A8"/>
    <w:rsid w:val="000268E2"/>
    <w:rsid w:val="00030764"/>
    <w:rsid w:val="00042830"/>
    <w:rsid w:val="00046F1A"/>
    <w:rsid w:val="000724D5"/>
    <w:rsid w:val="00083E37"/>
    <w:rsid w:val="00087AF9"/>
    <w:rsid w:val="00093C40"/>
    <w:rsid w:val="0009598A"/>
    <w:rsid w:val="00097C4B"/>
    <w:rsid w:val="000B01E6"/>
    <w:rsid w:val="000C0801"/>
    <w:rsid w:val="000C3BCF"/>
    <w:rsid w:val="000C4B00"/>
    <w:rsid w:val="000D3931"/>
    <w:rsid w:val="000D54CD"/>
    <w:rsid w:val="000E0CD4"/>
    <w:rsid w:val="000E6D74"/>
    <w:rsid w:val="000F092A"/>
    <w:rsid w:val="000F3058"/>
    <w:rsid w:val="000F32D0"/>
    <w:rsid w:val="000F3F1D"/>
    <w:rsid w:val="00110379"/>
    <w:rsid w:val="00127382"/>
    <w:rsid w:val="001279FB"/>
    <w:rsid w:val="00136740"/>
    <w:rsid w:val="00145C68"/>
    <w:rsid w:val="00150535"/>
    <w:rsid w:val="00150EF5"/>
    <w:rsid w:val="00156464"/>
    <w:rsid w:val="00163082"/>
    <w:rsid w:val="00165006"/>
    <w:rsid w:val="00171D7D"/>
    <w:rsid w:val="0017623E"/>
    <w:rsid w:val="00176842"/>
    <w:rsid w:val="001804DC"/>
    <w:rsid w:val="00193F59"/>
    <w:rsid w:val="001A7590"/>
    <w:rsid w:val="001B00C2"/>
    <w:rsid w:val="001B2305"/>
    <w:rsid w:val="001C364C"/>
    <w:rsid w:val="001D47E2"/>
    <w:rsid w:val="001E74BC"/>
    <w:rsid w:val="001F28D9"/>
    <w:rsid w:val="00225C22"/>
    <w:rsid w:val="00231DF7"/>
    <w:rsid w:val="002334D5"/>
    <w:rsid w:val="00234CC8"/>
    <w:rsid w:val="00240CCC"/>
    <w:rsid w:val="00246CA0"/>
    <w:rsid w:val="00286FBD"/>
    <w:rsid w:val="0029398D"/>
    <w:rsid w:val="002A63AB"/>
    <w:rsid w:val="002C704D"/>
    <w:rsid w:val="002D0AF9"/>
    <w:rsid w:val="002E5A20"/>
    <w:rsid w:val="002E5B2C"/>
    <w:rsid w:val="002F002B"/>
    <w:rsid w:val="002F32ED"/>
    <w:rsid w:val="002F516F"/>
    <w:rsid w:val="003138CB"/>
    <w:rsid w:val="00323A39"/>
    <w:rsid w:val="00331E71"/>
    <w:rsid w:val="0034097B"/>
    <w:rsid w:val="00351C1A"/>
    <w:rsid w:val="00363F6A"/>
    <w:rsid w:val="003835A0"/>
    <w:rsid w:val="00385404"/>
    <w:rsid w:val="00385607"/>
    <w:rsid w:val="00387066"/>
    <w:rsid w:val="00387AA9"/>
    <w:rsid w:val="0039442F"/>
    <w:rsid w:val="00395EA5"/>
    <w:rsid w:val="003A26D3"/>
    <w:rsid w:val="003C51E7"/>
    <w:rsid w:val="003D214A"/>
    <w:rsid w:val="003E52D5"/>
    <w:rsid w:val="003E7779"/>
    <w:rsid w:val="00425733"/>
    <w:rsid w:val="00427E24"/>
    <w:rsid w:val="004310EB"/>
    <w:rsid w:val="00431908"/>
    <w:rsid w:val="0043776C"/>
    <w:rsid w:val="00437A1A"/>
    <w:rsid w:val="0046491B"/>
    <w:rsid w:val="00470C28"/>
    <w:rsid w:val="0048001E"/>
    <w:rsid w:val="004823B2"/>
    <w:rsid w:val="00482DA4"/>
    <w:rsid w:val="00484AFC"/>
    <w:rsid w:val="00486454"/>
    <w:rsid w:val="004900A5"/>
    <w:rsid w:val="004963AE"/>
    <w:rsid w:val="00496707"/>
    <w:rsid w:val="004A5699"/>
    <w:rsid w:val="004A5818"/>
    <w:rsid w:val="004A7008"/>
    <w:rsid w:val="004C54F3"/>
    <w:rsid w:val="004F12B6"/>
    <w:rsid w:val="0052123F"/>
    <w:rsid w:val="0052547F"/>
    <w:rsid w:val="00525B2F"/>
    <w:rsid w:val="0053281C"/>
    <w:rsid w:val="00532C3A"/>
    <w:rsid w:val="00571D85"/>
    <w:rsid w:val="00576D35"/>
    <w:rsid w:val="0058008B"/>
    <w:rsid w:val="0058350E"/>
    <w:rsid w:val="00587AC3"/>
    <w:rsid w:val="005967CA"/>
    <w:rsid w:val="005A48E5"/>
    <w:rsid w:val="005C18B5"/>
    <w:rsid w:val="005E2C46"/>
    <w:rsid w:val="005E7C88"/>
    <w:rsid w:val="005F3265"/>
    <w:rsid w:val="00611F5D"/>
    <w:rsid w:val="00615DA4"/>
    <w:rsid w:val="00646BC9"/>
    <w:rsid w:val="00651B9B"/>
    <w:rsid w:val="00651C4F"/>
    <w:rsid w:val="00657ED3"/>
    <w:rsid w:val="006609F9"/>
    <w:rsid w:val="0067079C"/>
    <w:rsid w:val="006726B0"/>
    <w:rsid w:val="00695A7D"/>
    <w:rsid w:val="006A02B3"/>
    <w:rsid w:val="006A18FF"/>
    <w:rsid w:val="006A69BA"/>
    <w:rsid w:val="006B469B"/>
    <w:rsid w:val="006C7BD1"/>
    <w:rsid w:val="006E0939"/>
    <w:rsid w:val="006F35B2"/>
    <w:rsid w:val="006F3E76"/>
    <w:rsid w:val="006F50F6"/>
    <w:rsid w:val="0071052D"/>
    <w:rsid w:val="00713A25"/>
    <w:rsid w:val="0071455A"/>
    <w:rsid w:val="00721AD3"/>
    <w:rsid w:val="00741DC0"/>
    <w:rsid w:val="00761AAC"/>
    <w:rsid w:val="00762F95"/>
    <w:rsid w:val="00781045"/>
    <w:rsid w:val="0079641B"/>
    <w:rsid w:val="007A3ED0"/>
    <w:rsid w:val="007A4D7A"/>
    <w:rsid w:val="007B228B"/>
    <w:rsid w:val="007B6A20"/>
    <w:rsid w:val="007D395F"/>
    <w:rsid w:val="007D45E9"/>
    <w:rsid w:val="007D7CE4"/>
    <w:rsid w:val="007E4311"/>
    <w:rsid w:val="007F3D8F"/>
    <w:rsid w:val="007F6D2A"/>
    <w:rsid w:val="008022B5"/>
    <w:rsid w:val="008028EF"/>
    <w:rsid w:val="00826DD4"/>
    <w:rsid w:val="008452B3"/>
    <w:rsid w:val="00852CAC"/>
    <w:rsid w:val="00861588"/>
    <w:rsid w:val="008A2AFC"/>
    <w:rsid w:val="008B40D7"/>
    <w:rsid w:val="008C2857"/>
    <w:rsid w:val="008D04D7"/>
    <w:rsid w:val="008E466D"/>
    <w:rsid w:val="008F4C2C"/>
    <w:rsid w:val="009068AF"/>
    <w:rsid w:val="009119B6"/>
    <w:rsid w:val="00926D63"/>
    <w:rsid w:val="00927BEB"/>
    <w:rsid w:val="00931251"/>
    <w:rsid w:val="0093232B"/>
    <w:rsid w:val="009436A3"/>
    <w:rsid w:val="0095074A"/>
    <w:rsid w:val="009529C5"/>
    <w:rsid w:val="009567F6"/>
    <w:rsid w:val="00962023"/>
    <w:rsid w:val="00971F3F"/>
    <w:rsid w:val="00972EE6"/>
    <w:rsid w:val="009744D0"/>
    <w:rsid w:val="00982A87"/>
    <w:rsid w:val="00985595"/>
    <w:rsid w:val="00992136"/>
    <w:rsid w:val="00992CFD"/>
    <w:rsid w:val="009953FF"/>
    <w:rsid w:val="00996856"/>
    <w:rsid w:val="009B1FAF"/>
    <w:rsid w:val="009B4CE7"/>
    <w:rsid w:val="009B7305"/>
    <w:rsid w:val="009E5249"/>
    <w:rsid w:val="00A0489B"/>
    <w:rsid w:val="00A1461C"/>
    <w:rsid w:val="00A16B71"/>
    <w:rsid w:val="00A24977"/>
    <w:rsid w:val="00A4439D"/>
    <w:rsid w:val="00A44831"/>
    <w:rsid w:val="00A453CD"/>
    <w:rsid w:val="00A45DA6"/>
    <w:rsid w:val="00A5282C"/>
    <w:rsid w:val="00A57E4B"/>
    <w:rsid w:val="00A72161"/>
    <w:rsid w:val="00A74653"/>
    <w:rsid w:val="00A855E2"/>
    <w:rsid w:val="00A8642B"/>
    <w:rsid w:val="00A90A21"/>
    <w:rsid w:val="00A97CD8"/>
    <w:rsid w:val="00AA1E96"/>
    <w:rsid w:val="00AA4E81"/>
    <w:rsid w:val="00AB02B5"/>
    <w:rsid w:val="00AB5025"/>
    <w:rsid w:val="00AC5892"/>
    <w:rsid w:val="00AD1319"/>
    <w:rsid w:val="00AE4F8E"/>
    <w:rsid w:val="00AF0C4A"/>
    <w:rsid w:val="00B21A18"/>
    <w:rsid w:val="00B2709B"/>
    <w:rsid w:val="00B317B0"/>
    <w:rsid w:val="00B32BF7"/>
    <w:rsid w:val="00B3597D"/>
    <w:rsid w:val="00B35A07"/>
    <w:rsid w:val="00B66F6A"/>
    <w:rsid w:val="00B674EB"/>
    <w:rsid w:val="00B7588B"/>
    <w:rsid w:val="00B768E5"/>
    <w:rsid w:val="00B8498A"/>
    <w:rsid w:val="00B86DE3"/>
    <w:rsid w:val="00BA6453"/>
    <w:rsid w:val="00BB0282"/>
    <w:rsid w:val="00BB02AC"/>
    <w:rsid w:val="00BB4884"/>
    <w:rsid w:val="00BC5392"/>
    <w:rsid w:val="00BC5E3C"/>
    <w:rsid w:val="00BF4183"/>
    <w:rsid w:val="00C001D3"/>
    <w:rsid w:val="00C028A1"/>
    <w:rsid w:val="00C05065"/>
    <w:rsid w:val="00C055D4"/>
    <w:rsid w:val="00C12A41"/>
    <w:rsid w:val="00C165D8"/>
    <w:rsid w:val="00C16934"/>
    <w:rsid w:val="00C16D0E"/>
    <w:rsid w:val="00C1758E"/>
    <w:rsid w:val="00C22969"/>
    <w:rsid w:val="00C24B95"/>
    <w:rsid w:val="00C25B2C"/>
    <w:rsid w:val="00C27AB5"/>
    <w:rsid w:val="00C32275"/>
    <w:rsid w:val="00C33903"/>
    <w:rsid w:val="00C379A5"/>
    <w:rsid w:val="00C56B73"/>
    <w:rsid w:val="00C6029C"/>
    <w:rsid w:val="00C67457"/>
    <w:rsid w:val="00C76AF9"/>
    <w:rsid w:val="00C85AA2"/>
    <w:rsid w:val="00C96791"/>
    <w:rsid w:val="00C96A33"/>
    <w:rsid w:val="00CA2A54"/>
    <w:rsid w:val="00CA5EF5"/>
    <w:rsid w:val="00CC099A"/>
    <w:rsid w:val="00CC750C"/>
    <w:rsid w:val="00CC7C8F"/>
    <w:rsid w:val="00CD38A8"/>
    <w:rsid w:val="00CD58E9"/>
    <w:rsid w:val="00CD5D9D"/>
    <w:rsid w:val="00CE6DEB"/>
    <w:rsid w:val="00CE75BB"/>
    <w:rsid w:val="00CE7CEF"/>
    <w:rsid w:val="00D01CBE"/>
    <w:rsid w:val="00D05843"/>
    <w:rsid w:val="00D07ABC"/>
    <w:rsid w:val="00D11099"/>
    <w:rsid w:val="00D12517"/>
    <w:rsid w:val="00D1360A"/>
    <w:rsid w:val="00D178A0"/>
    <w:rsid w:val="00D1791A"/>
    <w:rsid w:val="00D2306D"/>
    <w:rsid w:val="00D264FF"/>
    <w:rsid w:val="00D26A25"/>
    <w:rsid w:val="00D30307"/>
    <w:rsid w:val="00D61D1D"/>
    <w:rsid w:val="00D6705E"/>
    <w:rsid w:val="00D70AA4"/>
    <w:rsid w:val="00D70E00"/>
    <w:rsid w:val="00D80893"/>
    <w:rsid w:val="00D94341"/>
    <w:rsid w:val="00DA1AE8"/>
    <w:rsid w:val="00DA357B"/>
    <w:rsid w:val="00DB3622"/>
    <w:rsid w:val="00DB38D2"/>
    <w:rsid w:val="00DC1465"/>
    <w:rsid w:val="00DC2454"/>
    <w:rsid w:val="00DE353D"/>
    <w:rsid w:val="00DE61A1"/>
    <w:rsid w:val="00DE7919"/>
    <w:rsid w:val="00DF3050"/>
    <w:rsid w:val="00E16EE6"/>
    <w:rsid w:val="00E16F88"/>
    <w:rsid w:val="00E178F4"/>
    <w:rsid w:val="00E20369"/>
    <w:rsid w:val="00E34212"/>
    <w:rsid w:val="00E3471A"/>
    <w:rsid w:val="00E646A0"/>
    <w:rsid w:val="00E80D3E"/>
    <w:rsid w:val="00EB5A1B"/>
    <w:rsid w:val="00EC584B"/>
    <w:rsid w:val="00EC6F07"/>
    <w:rsid w:val="00ED4249"/>
    <w:rsid w:val="00ED6796"/>
    <w:rsid w:val="00EE4FD9"/>
    <w:rsid w:val="00EF5090"/>
    <w:rsid w:val="00EF5CE8"/>
    <w:rsid w:val="00F01D28"/>
    <w:rsid w:val="00F01D42"/>
    <w:rsid w:val="00F0575C"/>
    <w:rsid w:val="00F063BB"/>
    <w:rsid w:val="00F07D5C"/>
    <w:rsid w:val="00F13EFF"/>
    <w:rsid w:val="00F413E8"/>
    <w:rsid w:val="00F46F08"/>
    <w:rsid w:val="00F52A85"/>
    <w:rsid w:val="00F56327"/>
    <w:rsid w:val="00F578C4"/>
    <w:rsid w:val="00F6011F"/>
    <w:rsid w:val="00F67388"/>
    <w:rsid w:val="00F712E0"/>
    <w:rsid w:val="00F74230"/>
    <w:rsid w:val="00F76F0F"/>
    <w:rsid w:val="00F86047"/>
    <w:rsid w:val="00F94257"/>
    <w:rsid w:val="00F95DD5"/>
    <w:rsid w:val="00FA0BFB"/>
    <w:rsid w:val="00FA56B2"/>
    <w:rsid w:val="00FB18AD"/>
    <w:rsid w:val="00FB627D"/>
    <w:rsid w:val="00FC3EFD"/>
    <w:rsid w:val="00FC5078"/>
    <w:rsid w:val="00FD4FAA"/>
    <w:rsid w:val="00FE407C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777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777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F1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3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cub1z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B1z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danisntos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anisntos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53015"/>
    <w:rsid w:val="000A2A3B"/>
    <w:rsid w:val="0047358B"/>
    <w:rsid w:val="00576D35"/>
    <w:rsid w:val="0059583B"/>
    <w:rsid w:val="005F4984"/>
    <w:rsid w:val="006D2DF3"/>
    <w:rsid w:val="006F35B2"/>
    <w:rsid w:val="007510AD"/>
    <w:rsid w:val="0090589E"/>
    <w:rsid w:val="00C7022B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84c4ea-370d-4b9e-830c-756f8bf1b51f}" enabled="0" method="" siteId="{5f84c4ea-370d-4b9e-830c-756f8bf1b5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Plantilla-WORD-URJC_SSOO_MemoriasPrácticas.dotx</Template>
  <TotalTime>247</TotalTime>
  <Pages>1</Pages>
  <Words>2147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DE UNA LIBRERÍA EN C]</dc:subject>
  <dc:creator>Daniel Santos López / Diego Sánchez Rincón</dc:creator>
  <cp:keywords/>
  <dc:description/>
  <cp:lastModifiedBy>Daniel Santos Lopez</cp:lastModifiedBy>
  <cp:revision>249</cp:revision>
  <cp:lastPrinted>2024-11-11T08:55:00Z</cp:lastPrinted>
  <dcterms:created xsi:type="dcterms:W3CDTF">2024-11-07T08:32:00Z</dcterms:created>
  <dcterms:modified xsi:type="dcterms:W3CDTF">2024-11-11T08:56:00Z</dcterms:modified>
</cp:coreProperties>
</file>